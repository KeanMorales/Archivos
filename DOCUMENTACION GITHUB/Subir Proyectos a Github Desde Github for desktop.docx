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750D" w:rsidRDefault="009B610B" w:rsidP="00C6554A">
      <w:pPr>
        <w:pStyle w:val="Foto"/>
        <w:rPr>
          <w:noProof/>
          <w:lang w:val="es-PE" w:eastAsia="es-PE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5167" behindDoc="0" locked="0" layoutInCell="1" allowOverlap="1">
                <wp:simplePos x="0" y="0"/>
                <wp:positionH relativeFrom="column">
                  <wp:posOffset>43962</wp:posOffset>
                </wp:positionH>
                <wp:positionV relativeFrom="paragraph">
                  <wp:posOffset>-7034</wp:posOffset>
                </wp:positionV>
                <wp:extent cx="5227982" cy="4711148"/>
                <wp:effectExtent l="38100" t="38100" r="29845" b="32385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7982" cy="4711148"/>
                          <a:chOff x="0" y="0"/>
                          <a:chExt cx="5227982" cy="4711148"/>
                        </a:xfrm>
                      </wpg:grpSpPr>
                      <wps:wsp>
                        <wps:cNvPr id="9" name="Rectángulo redondeado 9"/>
                        <wps:cNvSpPr/>
                        <wps:spPr>
                          <a:xfrm>
                            <a:off x="0" y="0"/>
                            <a:ext cx="5227982" cy="4711148"/>
                          </a:xfrm>
                          <a:prstGeom prst="roundRect">
                            <a:avLst/>
                          </a:prstGeom>
                          <a:ln w="76200"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ángulo redondeado 10"/>
                        <wps:cNvSpPr/>
                        <wps:spPr>
                          <a:xfrm>
                            <a:off x="175846" y="184639"/>
                            <a:ext cx="4897120" cy="4343400"/>
                          </a:xfrm>
                          <a:prstGeom prst="roundRect">
                            <a:avLst/>
                          </a:prstGeom>
                          <a:noFill/>
                          <a:ln w="19050"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4B7FB3" id="Grupo 11" o:spid="_x0000_s1026" style="position:absolute;margin-left:3.45pt;margin-top:-.55pt;width:411.65pt;height:370.95pt;z-index:251655167" coordsize="52279,47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">
                <v:roundrect id="Rectángulo redondeado 9" o:spid="_x0000_s1027" style="position:absolute;width:52279;height:4711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SIysQA&#10;AADaAAAADwAAAGRycy9kb3ducmV2LnhtbESP3WrCQBSE7wt9h+UUelc3/aFodBUpKFZQMQavj9nT&#10;JJo9G3ZXjW/vFgq9HGbmG2Y06UwjLuR8bVnBay8BQVxYXXOpIN/NXvogfEDW2FgmBTfyMBk/Poww&#10;1fbKW7pkoRQRwj5FBVUIbSqlLyoy6Hu2JY7ej3UGQ5SulNrhNcJNI9+S5FMarDkuVNjSV0XFKTsb&#10;BXt7/F6hywbzj+Xu/ZCs83a6yZV6fuqmQxCBuvAf/msvtIIB/F6JN0C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kiMrEAAAA2gAAAA8AAAAAAAAAAAAAAAAAmAIAAGRycy9k&#10;b3ducmV2LnhtbFBLBQYAAAAABAAEAPUAAACJAwAAAAA=&#10;" fillcolor="white [3201]" strokecolor="#00addc [3207]" strokeweight="6pt"/>
                <v:roundrect id="Rectángulo redondeado 10" o:spid="_x0000_s1028" style="position:absolute;left:1758;top:1846;width:48971;height:4343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rMwsMA&#10;AADbAAAADwAAAGRycy9kb3ducmV2LnhtbESPzYrCQBCE7wu+w9AL3taJHkSio+wuiCIE/HuAJtMm&#10;wUxPyIz5eXv7sLC3bqq66uvNbnC16qgNlWcD81kCijj3tuLCwP22/1qBChHZYu2ZDIwUYLedfGww&#10;tb7nC3XXWCgJ4ZCigTLGJtU65CU5DDPfEIv28K3DKGtbaNtiL+Gu1oskWWqHFUtDiQ39lpQ/ry9n&#10;oO+qefZw40+WjafVoTnx+T4cjJl+Dt9rUJGG+G/+uz5awRd6+UUG0N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3rMwsMAAADbAAAADwAAAAAAAAAAAAAAAACYAgAAZHJzL2Rv&#10;d25yZXYueG1sUEsFBgAAAAAEAAQA9QAAAIgDAAAAAA==&#10;" filled="f" strokecolor="#00addc [3207]" strokeweight="1.5pt"/>
              </v:group>
            </w:pict>
          </mc:Fallback>
        </mc:AlternateContent>
      </w:r>
    </w:p>
    <w:p w:rsidR="007D750D" w:rsidRDefault="007D750D" w:rsidP="00C6554A">
      <w:pPr>
        <w:pStyle w:val="Foto"/>
        <w:rPr>
          <w:noProof/>
          <w:lang w:val="es-PE" w:eastAsia="es-PE"/>
        </w:rPr>
      </w:pPr>
    </w:p>
    <w:p w:rsidR="007D750D" w:rsidRDefault="007D750D" w:rsidP="00C6554A">
      <w:pPr>
        <w:pStyle w:val="Foto"/>
        <w:rPr>
          <w:noProof/>
          <w:lang w:val="es-PE" w:eastAsia="es-PE"/>
        </w:rPr>
      </w:pPr>
    </w:p>
    <w:p w:rsidR="00C6554A" w:rsidRDefault="00C6554A" w:rsidP="00C6554A">
      <w:pPr>
        <w:pStyle w:val="Foto"/>
      </w:pPr>
    </w:p>
    <w:p w:rsidR="007D750D" w:rsidRDefault="009B610B" w:rsidP="00C6554A">
      <w:pPr>
        <w:pStyle w:val="Foto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114CEDCA" wp14:editId="4F4B086B">
                <wp:simplePos x="0" y="0"/>
                <wp:positionH relativeFrom="column">
                  <wp:posOffset>932622</wp:posOffset>
                </wp:positionH>
                <wp:positionV relativeFrom="paragraph">
                  <wp:posOffset>62782</wp:posOffset>
                </wp:positionV>
                <wp:extent cx="3590925" cy="3343275"/>
                <wp:effectExtent l="38100" t="76200" r="9525" b="9525"/>
                <wp:wrapSquare wrapText="bothSides"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3343275"/>
                          <a:chOff x="0" y="0"/>
                          <a:chExt cx="3590925" cy="3343275"/>
                        </a:xfrm>
                      </wpg:grpSpPr>
                      <wpg:grpSp>
                        <wpg:cNvPr id="2" name="Grupo 2"/>
                        <wpg:cNvGrpSpPr/>
                        <wpg:grpSpPr>
                          <a:xfrm>
                            <a:off x="190500" y="0"/>
                            <a:ext cx="2781300" cy="838200"/>
                            <a:chOff x="0" y="0"/>
                            <a:chExt cx="2891790" cy="791845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5684" t="13114" r="46937" b="78070"/>
                            <a:stretch/>
                          </pic:blipFill>
                          <pic:spPr bwMode="auto">
                            <a:xfrm>
                              <a:off x="0" y="0"/>
                              <a:ext cx="828675" cy="791845"/>
                            </a:xfrm>
                            <a:prstGeom prst="ellipse">
                              <a:avLst/>
                            </a:prstGeom>
                            <a:ln w="63500" cap="rnd" cmpd="sng" algn="ctr">
                              <a:solidFill>
                                <a:srgbClr val="333333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ffectLst>
                              <a:outerShdw blurRad="381000" dist="292100" dir="5400000" sx="-80000" sy="-18000" rotWithShape="0">
                                <a:srgbClr val="000000">
                                  <a:alpha val="22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3000000"/>
                              </a:lightRig>
                            </a:scene3d>
                            <a:sp3d contourW="7620">
                              <a:bevelT w="95250" h="31750"/>
                              <a:contourClr>
                                <a:srgbClr val="333333"/>
                              </a:contourClr>
                            </a:sp3d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" name="Imagen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1592" t="41441" r="48405" b="56471"/>
                            <a:stretch/>
                          </pic:blipFill>
                          <pic:spPr bwMode="auto">
                            <a:xfrm>
                              <a:off x="895350" y="276225"/>
                              <a:ext cx="1996440" cy="3333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" name="Imagen 3" descr="C:\Users\KEAN\Desktop\github-log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20" t="-542" r="23243" b="3016"/>
                          <a:stretch/>
                        </pic:blipFill>
                        <pic:spPr bwMode="auto">
                          <a:xfrm>
                            <a:off x="0" y="1628775"/>
                            <a:ext cx="139065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Imagen 5" descr="C:\Users\KEAN\Desktop\atom-4-logo-png-transparent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5500" y="1095375"/>
                            <a:ext cx="149542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Imagen 7" descr="C:\Users\KEAN\Desktop\SIMBOLO-MAS.jp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600" y="1123950"/>
                            <a:ext cx="390525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BD228E" id="Grupo 8" o:spid="_x0000_s1026" style="position:absolute;margin-left:73.45pt;margin-top:4.95pt;width:282.75pt;height:263.25pt;z-index:251656192" coordsize="35909,334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">
                <v:group id="Grupo 2" o:spid="_x0000_s1027" style="position:absolute;left:1905;width:27813;height:8382" coordsize="28917,79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width:8286;height:7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7TDG+AAAA2gAAAA8AAABkcnMvZG93bnJldi54bWxET82KwjAQvi/4DmEEb2vaPchSjaUIsl56&#10;UPcBxmZsi82kJLGtPr0RFvY0fHy/s8kn04mBnG8tK0iXCQjiyuqWawW/5/3nNwgfkDV2lknBgzzk&#10;29nHBjNtRz7ScAq1iCHsM1TQhNBnUvqqIYN+aXviyF2tMxgidLXUDscYbjr5lSQrabDl2NBgT7uG&#10;qtvpbhTssR5LeymK8+Dai0tt+Tz8lEot5lOxBhFoCv/iP/dBx/nwfuV95fY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KD7TDG+AAAA2gAAAA8AAAAAAAAAAAAAAAAAnwIAAGRy&#10;cy9kb3ducmV2LnhtbFBLBQYAAAAABAAEAPcAAACKAwAAAAA=&#10;" stroked="t" strokecolor="#333" strokeweight="5pt">
                    <v:stroke joinstyle="round" endcap="round"/>
                    <v:imagedata r:id="rId13" o:title="" croptop="8594f" cropbottom="51164f" cropleft="29939f" cropright="30761f"/>
                    <v:shadow on="t" type="perspective" color="black" opacity="14417f" origin=",.5" offset="0,23pt" matrix="-52429f,,,-11796f"/>
                    <v:path arrowok="t"/>
                  </v:shape>
                  <v:shape id="Imagen 4" o:spid="_x0000_s1029" type="#_x0000_t75" style="position:absolute;left:8953;top:2762;width:19964;height:3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Ly7a/AAAA2gAAAA8AAABkcnMvZG93bnJldi54bWxET11rwjAUfRf2H8IV9qapYw6pRtkGw70o&#10;rIq+3jV3TVlzU5Ks7f69EQQfD+d7tRlsIzryoXasYDbNQBCXTtdcKTgePiYLECEia2wck4J/CrBZ&#10;P4xWmGvX8xd1RaxECuGQowITY5tLGUpDFsPUtcSJ+3HeYkzQV1J77FO4beRTlr1IizWnBoMtvRsq&#10;f4s/m2bsvv22K07e77Y9vp3L+d4s5ko9jofXJYhIQ7yLb+5PreAZrleSH+T6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TC8u2vwAAANoAAAAPAAAAAAAAAAAAAAAAAJ8CAABk&#10;cnMvZG93bnJldi54bWxQSwUGAAAAAAQABAD3AAAAiwMAAAAA&#10;">
                    <v:imagedata r:id="rId14" o:title="" croptop="27159f" cropbottom="37009f" cropleft="27258f" cropright="31723f"/>
                    <v:path arrowok="t"/>
                  </v:shape>
                </v:group>
                <v:shape id="Imagen 3" o:spid="_x0000_s1030" type="#_x0000_t75" style="position:absolute;top:16287;width:13906;height:17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xcNvDAAAA2gAAAA8AAABkcnMvZG93bnJldi54bWxEj0FrAjEUhO9C/0N4BS9SsypKuzVKKQgi&#10;gqi99PbYvO4uTV7WJK7rvzeC4HGYmW+Y+bKzRrTkQ+1YwWiYgSAunK65VPBzXL29gwgRWaNxTAqu&#10;FGC5eOnNMdfuwntqD7EUCcIhRwVVjE0uZSgqshiGriFO3p/zFmOSvpTa4yXBrZHjLJtJizWnhQob&#10;+q6o+D+crYLtrxlfR+YoT36za7fl6cNMB1qp/mv39QkiUhef4Ud7rRVM4H4l3QC5u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3Fw28MAAADaAAAADwAAAAAAAAAAAAAAAACf&#10;AgAAZHJzL2Rvd25yZXYueG1sUEsFBgAAAAAEAAQA9wAAAI8DAAAAAA==&#10;">
                  <v:imagedata r:id="rId15" o:title="github-logo" croptop="-355f" cropbottom="1977f" cropleft="15742f" cropright="15233f"/>
                  <v:path arrowok="t"/>
                </v:shape>
                <v:shape id="Imagen 5" o:spid="_x0000_s1031" type="#_x0000_t75" style="position:absolute;left:20955;top:10953;width:14954;height:14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JIl3DAAAA2gAAAA8AAABkcnMvZG93bnJldi54bWxEj0FrwkAUhO8F/8PyhN7qxkKLRlcRwWpu&#10;rXrx9tx9JtHs25BdY+yv7xYEj8PMfMNM552tREuNLx0rGA4SEMTamZJzBfvd6m0Ewgdkg5VjUnAn&#10;D/NZ72WKqXE3/qF2G3IRIexTVFCEUKdSel2QRT9wNXH0Tq6xGKJscmkavEW4reR7knxKiyXHhQJr&#10;WhakL9urVTA+DmWm167Nxl/fdfZ7rg6sV0q99rvFBESgLjzDj/bGKPiA/yvxBsj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YkiXcMAAADaAAAADwAAAAAAAAAAAAAAAACf&#10;AgAAZHJzL2Rvd25yZXYueG1sUEsFBgAAAAAEAAQA9wAAAI8DAAAAAA==&#10;">
                  <v:imagedata r:id="rId16" o:title="atom-4-logo-png-transparent"/>
                  <v:path arrowok="t"/>
                </v:shape>
                <v:shape id="Imagen 7" o:spid="_x0000_s1032" type="#_x0000_t75" style="position:absolute;left:13716;top:11239;width:3905;height:38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OM/TDAAAA2gAAAA8AAABkcnMvZG93bnJldi54bWxEj81qwzAQhO+BvoPYQi4hkZ1DW5zIIaQU&#10;esgldqE9rq31D7FWRlId5+2rQqHHYWa+YfaH2QxiIud7ywrSTQKCuLa651bBR/m2fgHhA7LGwTIp&#10;uJOHQ/6w2GOm7Y0vNBWhFRHCPkMFXQhjJqWvOzLoN3Ykjl5jncEQpWuldniLcDPIbZI8SYM9x4UO&#10;Rzp1VF+Lb6MA5VeV6k+3ai76tezL6nROp0Kp5eN83IEINIf/8F/7XSt4ht8r8QbI/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A4z9MMAAADaAAAADwAAAAAAAAAAAAAAAACf&#10;AgAAZHJzL2Rvd25yZXYueG1sUEsFBgAAAAAEAAQA9wAAAI8DAAAAAA==&#10;">
                  <v:imagedata r:id="rId17" o:title="SIMBOLO-MAS"/>
                  <v:path arrowok="t"/>
                </v:shape>
                <w10:wrap type="square"/>
              </v:group>
            </w:pict>
          </mc:Fallback>
        </mc:AlternateContent>
      </w:r>
    </w:p>
    <w:p w:rsidR="007D750D" w:rsidRDefault="007D750D" w:rsidP="00C6554A">
      <w:pPr>
        <w:pStyle w:val="Foto"/>
      </w:pPr>
    </w:p>
    <w:p w:rsidR="007D750D" w:rsidRDefault="007D750D" w:rsidP="00C6554A">
      <w:pPr>
        <w:pStyle w:val="Foto"/>
      </w:pPr>
    </w:p>
    <w:p w:rsidR="007D750D" w:rsidRDefault="007D750D" w:rsidP="00C6554A">
      <w:pPr>
        <w:pStyle w:val="Foto"/>
      </w:pPr>
    </w:p>
    <w:p w:rsidR="007D750D" w:rsidRDefault="007D750D" w:rsidP="00C6554A">
      <w:pPr>
        <w:pStyle w:val="Foto"/>
      </w:pPr>
    </w:p>
    <w:p w:rsidR="007D750D" w:rsidRPr="008B5277" w:rsidRDefault="007D750D" w:rsidP="00C6554A">
      <w:pPr>
        <w:pStyle w:val="Foto"/>
      </w:pPr>
    </w:p>
    <w:p w:rsidR="007D750D" w:rsidRDefault="007D750D" w:rsidP="00C6554A">
      <w:pPr>
        <w:pStyle w:val="Ttulo"/>
      </w:pPr>
    </w:p>
    <w:p w:rsidR="007D750D" w:rsidRDefault="007D750D" w:rsidP="00C6554A">
      <w:pPr>
        <w:pStyle w:val="Ttulo"/>
      </w:pPr>
    </w:p>
    <w:p w:rsidR="007D750D" w:rsidRDefault="007D750D" w:rsidP="00C6554A">
      <w:pPr>
        <w:pStyle w:val="Ttulo"/>
      </w:pPr>
    </w:p>
    <w:p w:rsidR="007D750D" w:rsidRDefault="007D750D" w:rsidP="00C6554A">
      <w:pPr>
        <w:pStyle w:val="Ttulo"/>
      </w:pPr>
    </w:p>
    <w:p w:rsidR="009B610B" w:rsidRDefault="009B610B" w:rsidP="007D750D">
      <w:pPr>
        <w:pStyle w:val="Ttulo"/>
        <w:rPr>
          <w:lang w:val="es-PE"/>
        </w:rPr>
      </w:pPr>
    </w:p>
    <w:p w:rsidR="009B610B" w:rsidRDefault="009B610B" w:rsidP="007D750D">
      <w:pPr>
        <w:pStyle w:val="Ttulo"/>
        <w:rPr>
          <w:lang w:val="es-PE"/>
        </w:rPr>
      </w:pPr>
    </w:p>
    <w:p w:rsidR="009B610B" w:rsidRDefault="009B610B" w:rsidP="007D750D">
      <w:pPr>
        <w:pStyle w:val="Ttulo"/>
        <w:rPr>
          <w:lang w:val="es-PE"/>
        </w:rPr>
      </w:pPr>
    </w:p>
    <w:p w:rsidR="007D750D" w:rsidRPr="007919F0" w:rsidRDefault="007D750D" w:rsidP="007D750D">
      <w:pPr>
        <w:pStyle w:val="Ttulo"/>
        <w:rPr>
          <w:color w:val="FF0000"/>
          <w:lang w:val="es-PE"/>
        </w:rPr>
      </w:pPr>
      <w:r w:rsidRPr="007919F0">
        <w:rPr>
          <w:color w:val="FF0000"/>
          <w:lang w:val="es-PE"/>
        </w:rPr>
        <w:t xml:space="preserve">Subir Proyectos a </w:t>
      </w:r>
      <w:proofErr w:type="spellStart"/>
      <w:r w:rsidRPr="007919F0">
        <w:rPr>
          <w:color w:val="FF0000"/>
          <w:lang w:val="es-PE"/>
        </w:rPr>
        <w:t>Github</w:t>
      </w:r>
      <w:proofErr w:type="spellEnd"/>
      <w:r w:rsidRPr="007919F0">
        <w:rPr>
          <w:color w:val="FF0000"/>
          <w:lang w:val="es-PE"/>
        </w:rPr>
        <w:t xml:space="preserve"> Desde </w:t>
      </w:r>
      <w:proofErr w:type="spellStart"/>
      <w:r w:rsidRPr="007919F0">
        <w:rPr>
          <w:color w:val="FF0000"/>
          <w:lang w:val="es-PE"/>
        </w:rPr>
        <w:t>Github</w:t>
      </w:r>
      <w:proofErr w:type="spellEnd"/>
      <w:r w:rsidRPr="007919F0">
        <w:rPr>
          <w:color w:val="FF0000"/>
          <w:lang w:val="es-PE"/>
        </w:rPr>
        <w:t xml:space="preserve"> </w:t>
      </w:r>
      <w:proofErr w:type="spellStart"/>
      <w:r w:rsidRPr="007919F0">
        <w:rPr>
          <w:color w:val="FF0000"/>
          <w:lang w:val="es-PE"/>
        </w:rPr>
        <w:t>for</w:t>
      </w:r>
      <w:proofErr w:type="spellEnd"/>
      <w:r w:rsidRPr="007919F0">
        <w:rPr>
          <w:color w:val="FF0000"/>
          <w:lang w:val="es-PE"/>
        </w:rPr>
        <w:t xml:space="preserve"> desktop</w:t>
      </w:r>
    </w:p>
    <w:p w:rsidR="00C6554A" w:rsidRPr="00914741" w:rsidRDefault="00C6554A" w:rsidP="00C6554A">
      <w:pPr>
        <w:pStyle w:val="Ttulo"/>
      </w:pPr>
    </w:p>
    <w:p w:rsidR="00C6554A" w:rsidRPr="00914741" w:rsidRDefault="009B610B" w:rsidP="00C6554A">
      <w:pPr>
        <w:pStyle w:val="Subttulo"/>
      </w:pPr>
      <w:r>
        <w:t>INVESTIGACION FORMATIVA</w:t>
      </w:r>
    </w:p>
    <w:p w:rsidR="00686703" w:rsidRDefault="00686703" w:rsidP="00686703">
      <w:pPr>
        <w:tabs>
          <w:tab w:val="left" w:pos="2370"/>
        </w:tabs>
        <w:jc w:val="center"/>
        <w:rPr>
          <w:lang w:bidi="es-ES"/>
        </w:rPr>
      </w:pPr>
      <w:r w:rsidRPr="00686703">
        <w:rPr>
          <w:b/>
          <w:lang w:bidi="es-ES"/>
        </w:rPr>
        <w:t xml:space="preserve">| </w:t>
      </w:r>
      <w:r w:rsidR="00C6554A" w:rsidRPr="00686703">
        <w:rPr>
          <w:b/>
          <w:lang w:bidi="es-ES"/>
        </w:rPr>
        <w:t>|</w:t>
      </w:r>
      <w:r w:rsidR="00C6554A" w:rsidRPr="00914741">
        <w:rPr>
          <w:lang w:bidi="es-ES"/>
        </w:rPr>
        <w:t xml:space="preserve"> </w:t>
      </w:r>
      <w:r w:rsidR="009B610B">
        <w:t>Ingeniería de Software II</w:t>
      </w:r>
      <w:r w:rsidR="00C6554A" w:rsidRPr="00914741">
        <w:rPr>
          <w:lang w:bidi="es-ES"/>
        </w:rPr>
        <w:t xml:space="preserve"> </w:t>
      </w:r>
      <w:r w:rsidRPr="00914741">
        <w:rPr>
          <w:lang w:bidi="es-ES"/>
        </w:rPr>
        <w:t xml:space="preserve">| </w:t>
      </w:r>
      <w:r w:rsidRPr="00686703">
        <w:rPr>
          <w:lang w:bidi="es-ES"/>
        </w:rPr>
        <w:t xml:space="preserve">| </w:t>
      </w:r>
      <w:r w:rsidR="00C6554A" w:rsidRPr="00914741">
        <w:rPr>
          <w:lang w:bidi="es-ES"/>
        </w:rPr>
        <w:br w:type="page"/>
      </w:r>
    </w:p>
    <w:p w:rsidR="00686703" w:rsidRDefault="00490974" w:rsidP="00686703">
      <w:pPr>
        <w:pStyle w:val="Ttulo1"/>
        <w:rPr>
          <w:noProof/>
        </w:rPr>
      </w:pPr>
      <w:r>
        <w:rPr>
          <w:noProof/>
        </w:rPr>
        <w:lastRenderedPageBreak/>
        <w:t>1.-D</w:t>
      </w:r>
      <w:r w:rsidR="00686703">
        <w:rPr>
          <w:noProof/>
        </w:rPr>
        <w:t xml:space="preserve">escargar la aplicacion:   </w:t>
      </w:r>
      <w:hyperlink r:id="rId18" w:history="1">
        <w:r w:rsidR="00686703" w:rsidRPr="00C54958">
          <w:rPr>
            <w:rStyle w:val="Hipervnculo"/>
            <w:noProof/>
          </w:rPr>
          <w:t>https://desktop.github.com</w:t>
        </w:r>
      </w:hyperlink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16CAE209" wp14:editId="004E3390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583555" cy="4060825"/>
            <wp:effectExtent l="95250" t="95250" r="93345" b="9207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" t="9548"/>
                    <a:stretch/>
                  </pic:blipFill>
                  <pic:spPr bwMode="auto">
                    <a:xfrm>
                      <a:off x="0" y="0"/>
                      <a:ext cx="5583555" cy="40608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t>2.-</w:t>
      </w:r>
      <w:r w:rsidR="00F26852">
        <w:rPr>
          <w:lang w:val="es-PE"/>
        </w:rPr>
        <w:t>Realiza</w:t>
      </w:r>
      <w:r w:rsidR="00490974">
        <w:rPr>
          <w:lang w:val="es-PE"/>
        </w:rPr>
        <w:t>mos la instalación dándole clic</w:t>
      </w:r>
      <w:r w:rsidR="00F26852">
        <w:rPr>
          <w:lang w:val="es-PE"/>
        </w:rPr>
        <w:t xml:space="preserve"> al instalador.</w:t>
      </w:r>
    </w:p>
    <w:p w:rsidR="00686703" w:rsidRDefault="00686703" w:rsidP="00686703">
      <w:pPr>
        <w:pStyle w:val="Ttulo1"/>
        <w:rPr>
          <w:noProof/>
          <w:lang w:eastAsia="es-ES"/>
        </w:rPr>
      </w:pPr>
    </w:p>
    <w:p w:rsidR="00F26852" w:rsidRDefault="00F26852" w:rsidP="00F26852">
      <w:pPr>
        <w:rPr>
          <w:noProof/>
          <w:lang w:val="es-PE" w:eastAsia="es-PE"/>
        </w:rPr>
      </w:pPr>
    </w:p>
    <w:p w:rsidR="00686703" w:rsidRDefault="00F26852" w:rsidP="00F26852">
      <w:pPr>
        <w:rPr>
          <w:noProof/>
          <w:lang w:val="es-PE" w:eastAsia="es-PE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120015</wp:posOffset>
                </wp:positionV>
                <wp:extent cx="3352800" cy="1650365"/>
                <wp:effectExtent l="76200" t="0" r="19050" b="6985"/>
                <wp:wrapNone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0" cy="1650365"/>
                          <a:chOff x="0" y="0"/>
                          <a:chExt cx="3352800" cy="1650365"/>
                        </a:xfrm>
                      </wpg:grpSpPr>
                      <wps:wsp>
                        <wps:cNvPr id="13" name="Rectángulo 13"/>
                        <wps:cNvSpPr/>
                        <wps:spPr>
                          <a:xfrm>
                            <a:off x="809625" y="0"/>
                            <a:ext cx="25431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Flecha derecha 12"/>
                        <wps:cNvSpPr/>
                        <wps:spPr>
                          <a:xfrm>
                            <a:off x="0" y="76200"/>
                            <a:ext cx="638175" cy="4953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84" t="41584" r="49441" b="56471"/>
                          <a:stretch/>
                        </pic:blipFill>
                        <pic:spPr bwMode="auto">
                          <a:xfrm>
                            <a:off x="952500" y="152400"/>
                            <a:ext cx="2257425" cy="3289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Imagen 44" descr="C:\Users\KEAN\Desktop\clicl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49" t="-1" r="23423" b="2462"/>
                          <a:stretch/>
                        </pic:blipFill>
                        <pic:spPr bwMode="auto">
                          <a:xfrm>
                            <a:off x="1733550" y="685800"/>
                            <a:ext cx="790575" cy="96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D34146" id="Grupo 45" o:spid="_x0000_s1026" style="position:absolute;margin-left:51pt;margin-top:9.45pt;width:264pt;height:129.95pt;z-index:251694080" coordsize="33528,1650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">
                <v:rect id="Rectángulo 13" o:spid="_x0000_s1027" style="position:absolute;left:8096;width:25432;height:6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nmhcMA&#10;AADbAAAADwAAAGRycy9kb3ducmV2LnhtbESPQYvCMBCF74L/IYzgRTRVQaRrlFVQxIOguxdvs81s&#10;W2wmJYm2/nsjCN5meO9982axak0l7uR8aVnBeJSAIM6sLjlX8PuzHc5B+ICssbJMCh7kYbXsdhaY&#10;atvwie7nkIsIYZ+igiKEOpXSZwUZ9CNbE0ft3zqDIa4ul9phE+GmkpMkmUmDJccLBda0KSi7nm9G&#10;wd/u4jbz9XQXboNZRF/zAx0bpfq99vsLRKA2fMzv9F7H+lN4/RIHk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HnmhcMAAADbAAAADwAAAAAAAAAAAAAAAACYAgAAZHJzL2Rv&#10;d25yZXYueG1sUEsFBgAAAAAEAAQA9QAAAIgDAAAAAA==&#10;" filled="f" strokecolor="red" strokeweight="2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 derecha 12" o:spid="_x0000_s1028" type="#_x0000_t13" style="position:absolute;top:762;width:6381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sceL0A&#10;AADbAAAADwAAAGRycy9kb3ducmV2LnhtbERPTYvCMBC9C/6HMAvebKqIStcoiyB4E6t4HpqxLdtM&#10;ShJr9dcbQfA2j/c5q01vGtGR87VlBZMkBUFcWF1zqeB82o2XIHxA1thYJgUP8rBZDwcrzLS985G6&#10;PJQihrDPUEEVQptJ6YuKDPrEtsSRu1pnMEToSqkd3mO4aeQ0TefSYM2xocKWthUV//nNKJihvh5O&#10;i9RNmovsnnx49OdnrtTop//7BRGoD1/xx73Xcf4U3r/EA+T6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GsceL0AAADbAAAADwAAAAAAAAAAAAAAAACYAgAAZHJzL2Rvd25yZXYu&#10;eG1sUEsFBgAAAAAEAAQA9QAAAIIDAAAAAA==&#10;" adj="13218" fillcolor="red" strokecolor="white [3201]" strokeweight="3pt">
                  <v:shadow on="t" color="black" opacity="24903f" origin=",.5" offset="0,.55556mm"/>
                </v:shape>
                <v:shape id="Imagen 23" o:spid="_x0000_s1029" type="#_x0000_t75" style="position:absolute;left:9525;top:1524;width:22574;height:3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AZa7BAAAA2wAAAA8AAABkcnMvZG93bnJldi54bWxEj0FrAjEUhO8F/0N4greaVWlZVqOIWNFj&#10;VTw/Ns/s6uZlSVJ3/femUOhxmJlvmMWqt414kA+1YwWTcQaCuHS6ZqPgfPp6z0GEiKyxcUwKnhRg&#10;tRy8LbDQruNvehyjEQnCoUAFVYxtIWUoK7IYxq4lTt7VeYsxSW+k9tgluG3kNMs+pcWa00KFLW0q&#10;Ku/HH6vgcLlR3m3N82N/1Ze29+XO7HKlRsN+PQcRqY//4b/2XiuYzuD3S/oBcvk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MAZa7BAAAA2wAAAA8AAAAAAAAAAAAAAAAAnwIA&#10;AGRycy9kb3ducmV2LnhtbFBLBQYAAAAABAAEAPcAAACNAwAAAAA=&#10;" stroked="t" strokeweight="7pt">
                  <v:stroke linestyle="thickThin" endcap="square"/>
                  <v:imagedata r:id="rId14" o:title="" croptop="27252f" cropbottom="37009f" cropleft="26138f" cropright="32402f"/>
                  <v:path arrowok="t"/>
                </v:shape>
                <v:shape id="Imagen 44" o:spid="_x0000_s1030" type="#_x0000_t75" style="position:absolute;left:17335;top:6858;width:7906;height:96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uDJPFAAAA2wAAAA8AAABkcnMvZG93bnJldi54bWxEj0FrwkAUhO9C/8PyCr3pbq0tIWYVEYp6&#10;aCHqocdH9pmEZt+G3a1J/323IHgcZuYbpliPthNX8qF1rOF5pkAQV860XGs4n96nGYgQkQ12jknD&#10;LwVYrx4mBebGDVzS9RhrkSAcctTQxNjnUoaqIYth5nri5F2ctxiT9LU0HocEt52cK/UmLbacFhrs&#10;adtQ9X38sRrm9nQ2B/+hyv3ha/eZve7UEF+0fnocN0sQkcZ4D9/ae6NhsYD/L+kHyN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bgyTxQAAANsAAAAPAAAAAAAAAAAAAAAA&#10;AJ8CAABkcnMvZG93bnJldi54bWxQSwUGAAAAAAQABAD3AAAAkQMAAAAA&#10;">
                  <v:imagedata r:id="rId20" o:title="clicl" croptop="-1f" cropbottom="1613f" cropleft="17399f" cropright="15350f"/>
                  <v:path arrowok="t"/>
                </v:shape>
              </v:group>
            </w:pict>
          </mc:Fallback>
        </mc:AlternateContent>
      </w:r>
    </w:p>
    <w:p w:rsidR="00686703" w:rsidRDefault="00686703" w:rsidP="00686703">
      <w:pPr>
        <w:pStyle w:val="Ttulo1"/>
        <w:rPr>
          <w:noProof/>
          <w:lang w:eastAsia="es-ES"/>
        </w:rPr>
      </w:pPr>
      <w:r>
        <w:rPr>
          <w:noProof/>
          <w:lang w:eastAsia="es-ES"/>
        </w:rPr>
        <w:lastRenderedPageBreak/>
        <w:t>3.-Luego de realizar la instalacion,nos abrira el siguiente formulario en donde habran distintas opciones,entre ellas crear una cuenta de GitHub.</w:t>
      </w: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015A22" w:rsidP="00686703">
      <w:pPr>
        <w:pStyle w:val="Ttulo1"/>
        <w:rPr>
          <w:noProof/>
          <w:lang w:eastAsia="es-E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68FB0BC" wp14:editId="117BF218">
            <wp:simplePos x="0" y="0"/>
            <wp:positionH relativeFrom="column">
              <wp:posOffset>1748790</wp:posOffset>
            </wp:positionH>
            <wp:positionV relativeFrom="paragraph">
              <wp:posOffset>90170</wp:posOffset>
            </wp:positionV>
            <wp:extent cx="4171950" cy="2809875"/>
            <wp:effectExtent l="76200" t="76200" r="133350" b="14287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9" t="16550" r="12933" b="20862"/>
                    <a:stretch/>
                  </pic:blipFill>
                  <pic:spPr bwMode="auto">
                    <a:xfrm>
                      <a:off x="0" y="0"/>
                      <a:ext cx="4171950" cy="2809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</w:pPr>
    </w:p>
    <w:p w:rsidR="00686703" w:rsidRDefault="00015A22" w:rsidP="00686703">
      <w:pPr>
        <w:pStyle w:val="Ttulo1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C6E9F1" wp14:editId="6309ADC5">
                <wp:simplePos x="0" y="0"/>
                <wp:positionH relativeFrom="margin">
                  <wp:align>left</wp:align>
                </wp:positionH>
                <wp:positionV relativeFrom="paragraph">
                  <wp:posOffset>70485</wp:posOffset>
                </wp:positionV>
                <wp:extent cx="1619250" cy="476250"/>
                <wp:effectExtent l="76200" t="57150" r="76200" b="95250"/>
                <wp:wrapNone/>
                <wp:docPr id="46" name="Rectángulo redondead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A22" w:rsidRDefault="00015A22" w:rsidP="00015A22">
                            <w:pPr>
                              <w:jc w:val="center"/>
                            </w:pPr>
                            <w:r>
                              <w:t>Crear Cuenta 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C6E9F1" id="Rectángulo redondeado 46" o:spid="_x0000_s1026" style="position:absolute;margin-left:0;margin-top:5.55pt;width:127.5pt;height:37.5pt;z-index:251695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" fillcolor="#feb80a [3206]" strokecolor="white [3201]" strokeweight="3pt">
                <v:shadow on="t" color="black" opacity="24903f" origin=",.5" offset="0,.55556mm"/>
                <v:textbox>
                  <w:txbxContent>
                    <w:p w:rsidR="00015A22" w:rsidRDefault="00015A22" w:rsidP="00015A22">
                      <w:pPr>
                        <w:jc w:val="center"/>
                      </w:pPr>
                      <w:r>
                        <w:t>Crear Cuenta GitHub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686703" w:rsidRDefault="00686703" w:rsidP="00686703">
      <w:pPr>
        <w:pStyle w:val="Ttulo1"/>
      </w:pPr>
    </w:p>
    <w:p w:rsidR="00686703" w:rsidRDefault="0001753E" w:rsidP="00686703">
      <w:pPr>
        <w:pStyle w:val="Ttulo1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65BA9A" wp14:editId="70B447BC">
                <wp:simplePos x="0" y="0"/>
                <wp:positionH relativeFrom="column">
                  <wp:posOffset>1394778</wp:posOffset>
                </wp:positionH>
                <wp:positionV relativeFrom="paragraph">
                  <wp:posOffset>56832</wp:posOffset>
                </wp:positionV>
                <wp:extent cx="209550" cy="409575"/>
                <wp:effectExtent l="71437" t="61913" r="0" b="109537"/>
                <wp:wrapNone/>
                <wp:docPr id="47" name="Flecha doblada hacia arrib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9550" cy="409575"/>
                        </a:xfrm>
                        <a:prstGeom prst="bentUp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30217" id="Flecha doblada hacia arriba 47" o:spid="_x0000_s1026" style="position:absolute;margin-left:109.85pt;margin-top:4.45pt;width:16.5pt;height:32.25pt;rotation:9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550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" path="m,357188r130969,l130969,52388r-26194,l157163,r52387,52388l183356,52388r,357187l,409575,,357188xe" fillcolor="#feb80a [3206]" strokecolor="white [3201]" strokeweight="3pt">
                <v:shadow on="t" color="black" opacity="24903f" origin=",.5" offset="0,.55556mm"/>
                <v:path arrowok="t" o:connecttype="custom" o:connectlocs="0,357188;130969,357188;130969,52388;104775,52388;157163,0;209550,52388;183356,52388;183356,409575;0,409575;0,357188" o:connectangles="0,0,0,0,0,0,0,0,0,0"/>
              </v:shape>
            </w:pict>
          </mc:Fallback>
        </mc:AlternateContent>
      </w:r>
      <w:r w:rsidR="00015A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30F46D" wp14:editId="241DE0A0">
                <wp:simplePos x="0" y="0"/>
                <wp:positionH relativeFrom="column">
                  <wp:posOffset>1885950</wp:posOffset>
                </wp:positionH>
                <wp:positionV relativeFrom="paragraph">
                  <wp:posOffset>166370</wp:posOffset>
                </wp:positionV>
                <wp:extent cx="1238250" cy="247650"/>
                <wp:effectExtent l="19050" t="19050" r="19050" b="1905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90A617" id="Rectángulo 15" o:spid="_x0000_s1026" style="position:absolute;margin-left:148.5pt;margin-top:13.1pt;width:97.5pt;height:19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" filled="f" strokecolor="red" strokeweight="3pt"/>
            </w:pict>
          </mc:Fallback>
        </mc:AlternateContent>
      </w:r>
    </w:p>
    <w:p w:rsidR="00686703" w:rsidRDefault="0001753E" w:rsidP="00686703">
      <w:pPr>
        <w:pStyle w:val="Ttulo1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0ACF33A" wp14:editId="25FBC95F">
                <wp:simplePos x="0" y="0"/>
                <wp:positionH relativeFrom="margin">
                  <wp:posOffset>47625</wp:posOffset>
                </wp:positionH>
                <wp:positionV relativeFrom="paragraph">
                  <wp:posOffset>75565</wp:posOffset>
                </wp:positionV>
                <wp:extent cx="1162050" cy="457200"/>
                <wp:effectExtent l="76200" t="57150" r="76200" b="95250"/>
                <wp:wrapNone/>
                <wp:docPr id="48" name="Rectángulo redondead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753E" w:rsidRDefault="0001753E" w:rsidP="0001753E">
                            <w:pPr>
                              <w:jc w:val="center"/>
                            </w:pPr>
                            <w:r>
                              <w:t>Logearse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ACF33A" id="Rectángulo redondeado 48" o:spid="_x0000_s1027" style="position:absolute;margin-left:3.75pt;margin-top:5.95pt;width:91.5pt;height:36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" fillcolor="#00addc [3207]" strokecolor="white [3201]" strokeweight="3pt">
                <v:shadow on="t" color="black" opacity="24903f" origin=",.5" offset="0,.55556mm"/>
                <v:textbox>
                  <w:txbxContent>
                    <w:p w:rsidR="0001753E" w:rsidRDefault="0001753E" w:rsidP="0001753E">
                      <w:pPr>
                        <w:jc w:val="center"/>
                      </w:pPr>
                      <w:r>
                        <w:t>Logearse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686703" w:rsidRDefault="00015A22" w:rsidP="00686703">
      <w:pPr>
        <w:pStyle w:val="Ttulo1"/>
        <w:rPr>
          <w:lang w:val="es-P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4E3D80" wp14:editId="3E9A5DEC">
                <wp:simplePos x="0" y="0"/>
                <wp:positionH relativeFrom="column">
                  <wp:posOffset>1219200</wp:posOffset>
                </wp:positionH>
                <wp:positionV relativeFrom="paragraph">
                  <wp:posOffset>166370</wp:posOffset>
                </wp:positionV>
                <wp:extent cx="476250" cy="152400"/>
                <wp:effectExtent l="76200" t="76200" r="0" b="114300"/>
                <wp:wrapNone/>
                <wp:docPr id="18" name="Flecha der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9286E" id="Flecha derecha 18" o:spid="_x0000_s1026" type="#_x0000_t13" style="position:absolute;margin-left:96pt;margin-top:13.1pt;width:37.5pt;height:1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" adj="18144" fillcolor="#00addc [3207]" strokecolor="white [3201]" strokeweight="3pt"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11FB7A" wp14:editId="23E961DF">
                <wp:simplePos x="0" y="0"/>
                <wp:positionH relativeFrom="column">
                  <wp:posOffset>1876426</wp:posOffset>
                </wp:positionH>
                <wp:positionV relativeFrom="paragraph">
                  <wp:posOffset>166369</wp:posOffset>
                </wp:positionV>
                <wp:extent cx="876300" cy="200025"/>
                <wp:effectExtent l="19050" t="19050" r="19050" b="2857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4A5F3" id="Rectángulo 14" o:spid="_x0000_s1026" style="position:absolute;margin-left:147.75pt;margin-top:13.1pt;width:69pt;height:1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" filled="f" strokecolor="red" strokeweight="3pt"/>
            </w:pict>
          </mc:Fallback>
        </mc:AlternateContent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B6368D" w:rsidRDefault="00B6368D" w:rsidP="00686703">
      <w:pPr>
        <w:pStyle w:val="Ttulo1"/>
        <w:rPr>
          <w:lang w:val="es-PE"/>
        </w:rPr>
      </w:pPr>
    </w:p>
    <w:p w:rsidR="00B6368D" w:rsidRDefault="00B6368D" w:rsidP="00686703">
      <w:pPr>
        <w:pStyle w:val="Ttulo1"/>
        <w:rPr>
          <w:lang w:val="es-PE"/>
        </w:rPr>
      </w:pPr>
    </w:p>
    <w:p w:rsidR="00B6368D" w:rsidRDefault="00B6368D" w:rsidP="00686703">
      <w:pPr>
        <w:pStyle w:val="Ttulo1"/>
        <w:rPr>
          <w:lang w:val="es-PE"/>
        </w:rPr>
      </w:pPr>
    </w:p>
    <w:p w:rsidR="00B6368D" w:rsidRDefault="00B6368D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t xml:space="preserve">4.-Ingresar su nombre  de usuario y su contraseña de </w:t>
      </w:r>
      <w:proofErr w:type="spellStart"/>
      <w:r>
        <w:rPr>
          <w:lang w:val="es-PE"/>
        </w:rPr>
        <w:t>GitHUB</w:t>
      </w:r>
      <w:proofErr w:type="spellEnd"/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B6368D" w:rsidRDefault="00B6368D" w:rsidP="00686703">
      <w:pPr>
        <w:pStyle w:val="Ttulo1"/>
        <w:rPr>
          <w:noProof/>
          <w:lang w:val="es-PE" w:eastAsia="es-PE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766A79C7" wp14:editId="6DCEB2E3">
            <wp:simplePos x="0" y="0"/>
            <wp:positionH relativeFrom="column">
              <wp:posOffset>581025</wp:posOffset>
            </wp:positionH>
            <wp:positionV relativeFrom="paragraph">
              <wp:posOffset>107950</wp:posOffset>
            </wp:positionV>
            <wp:extent cx="2124075" cy="1600200"/>
            <wp:effectExtent l="95250" t="95250" r="104775" b="9525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0" t="29491" r="49932" b="34866"/>
                    <a:stretch/>
                  </pic:blipFill>
                  <pic:spPr bwMode="auto">
                    <a:xfrm>
                      <a:off x="0" y="0"/>
                      <a:ext cx="2124075" cy="1600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B6368D" w:rsidP="00686703">
      <w:pPr>
        <w:pStyle w:val="Ttulo1"/>
        <w:rPr>
          <w:lang w:val="es-P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27648F" wp14:editId="7449829C">
                <wp:simplePos x="0" y="0"/>
                <wp:positionH relativeFrom="column">
                  <wp:posOffset>2924175</wp:posOffset>
                </wp:positionH>
                <wp:positionV relativeFrom="paragraph">
                  <wp:posOffset>49530</wp:posOffset>
                </wp:positionV>
                <wp:extent cx="2238375" cy="523875"/>
                <wp:effectExtent l="76200" t="57150" r="85725" b="104775"/>
                <wp:wrapNone/>
                <wp:docPr id="49" name="Llamada de flecha a la izquierd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523875"/>
                        </a:xfrm>
                        <a:prstGeom prst="leftArrowCallo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368D" w:rsidRPr="00310B4B" w:rsidRDefault="00B6368D" w:rsidP="00B6368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310B4B">
                              <w:rPr>
                                <w:b/>
                                <w:color w:val="FFFFFF" w:themeColor="background1"/>
                              </w:rPr>
                              <w:t>Username o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27648F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lamada de flecha a la izquierda 49" o:spid="_x0000_s1028" type="#_x0000_t77" style="position:absolute;margin-left:230.25pt;margin-top:3.9pt;width:176.25pt;height:4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" adj="7565,,1264" fillcolor="#738ac8 [3208]" strokecolor="white [3201]" strokeweight="3pt">
                <v:shadow on="t" color="black" opacity="24903f" origin=",.5" offset="0,.55556mm"/>
                <v:textbox>
                  <w:txbxContent>
                    <w:p w:rsidR="00B6368D" w:rsidRPr="00310B4B" w:rsidRDefault="00B6368D" w:rsidP="00B6368D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310B4B">
                        <w:rPr>
                          <w:b/>
                          <w:color w:val="FFFFFF" w:themeColor="background1"/>
                        </w:rPr>
                        <w:t>Username o email</w:t>
                      </w:r>
                    </w:p>
                  </w:txbxContent>
                </v:textbox>
              </v:shape>
            </w:pict>
          </mc:Fallback>
        </mc:AlternateContent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B6368D" w:rsidP="00686703">
      <w:pPr>
        <w:pStyle w:val="Ttulo1"/>
        <w:rPr>
          <w:lang w:val="es-P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3682B1" wp14:editId="2D40720E">
                <wp:simplePos x="0" y="0"/>
                <wp:positionH relativeFrom="column">
                  <wp:posOffset>2914650</wp:posOffset>
                </wp:positionH>
                <wp:positionV relativeFrom="paragraph">
                  <wp:posOffset>6985</wp:posOffset>
                </wp:positionV>
                <wp:extent cx="2238375" cy="523875"/>
                <wp:effectExtent l="76200" t="57150" r="85725" b="104775"/>
                <wp:wrapNone/>
                <wp:docPr id="50" name="Llamada de flecha a la izquierd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523875"/>
                        </a:xfrm>
                        <a:prstGeom prst="leftArrowCallo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368D" w:rsidRPr="00310B4B" w:rsidRDefault="00B6368D" w:rsidP="00B6368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310B4B">
                              <w:rPr>
                                <w:b/>
                                <w:color w:val="FFFFFF" w:themeColor="background1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682B1" id="Llamada de flecha a la izquierda 50" o:spid="_x0000_s1029" type="#_x0000_t77" style="position:absolute;margin-left:229.5pt;margin-top:.55pt;width:176.25pt;height:41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" adj="7565,,1264" fillcolor="black [3200]" strokecolor="white [3201]" strokeweight="3pt">
                <v:shadow on="t" color="black" opacity="24903f" origin=",.5" offset="0,.55556mm"/>
                <v:textbox>
                  <w:txbxContent>
                    <w:p w:rsidR="00B6368D" w:rsidRPr="00310B4B" w:rsidRDefault="00B6368D" w:rsidP="00B6368D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310B4B">
                        <w:rPr>
                          <w:b/>
                          <w:color w:val="FFFFFF" w:themeColor="background1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rFonts w:asciiTheme="minorHAnsi" w:eastAsiaTheme="minorHAnsi" w:hAnsiTheme="minorHAnsi" w:cstheme="minorBidi"/>
          <w:color w:val="595959" w:themeColor="text1" w:themeTint="A6"/>
          <w:sz w:val="22"/>
          <w:lang w:val="es-PE"/>
        </w:rPr>
      </w:pPr>
    </w:p>
    <w:p w:rsidR="00310B4B" w:rsidRPr="00310B4B" w:rsidRDefault="00310B4B" w:rsidP="00310B4B">
      <w:pPr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lastRenderedPageBreak/>
        <w:t>5.-</w:t>
      </w:r>
      <w:r w:rsidR="00310B4B">
        <w:rPr>
          <w:lang w:val="es-PE"/>
        </w:rPr>
        <w:t xml:space="preserve">Configurar </w:t>
      </w:r>
      <w:proofErr w:type="spellStart"/>
      <w:r w:rsidR="00310B4B">
        <w:rPr>
          <w:lang w:val="es-PE"/>
        </w:rPr>
        <w:t>Git</w:t>
      </w:r>
      <w:proofErr w:type="spellEnd"/>
      <w:r w:rsidR="00310B4B">
        <w:rPr>
          <w:lang w:val="es-PE"/>
        </w:rPr>
        <w:t xml:space="preserve">, darle </w:t>
      </w:r>
      <w:proofErr w:type="spellStart"/>
      <w:r w:rsidR="00310B4B">
        <w:rPr>
          <w:lang w:val="es-PE"/>
        </w:rPr>
        <w:t>click</w:t>
      </w:r>
      <w:proofErr w:type="spellEnd"/>
      <w:r w:rsidR="00310B4B">
        <w:rPr>
          <w:lang w:val="es-PE"/>
        </w:rPr>
        <w:t xml:space="preserve"> en </w:t>
      </w:r>
      <w:proofErr w:type="spellStart"/>
      <w:r w:rsidR="00310B4B" w:rsidRPr="00310B4B">
        <w:rPr>
          <w:color w:val="FF0000"/>
          <w:lang w:val="es-PE"/>
        </w:rPr>
        <w:t>continue</w:t>
      </w:r>
      <w:proofErr w:type="spellEnd"/>
    </w:p>
    <w:p w:rsidR="00686703" w:rsidRDefault="00310B4B" w:rsidP="00686703">
      <w:pPr>
        <w:pStyle w:val="Ttulo1"/>
        <w:rPr>
          <w:noProof/>
          <w:lang w:eastAsia="es-E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02F5415D" wp14:editId="15D9412A">
            <wp:simplePos x="0" y="0"/>
            <wp:positionH relativeFrom="margin">
              <wp:align>center</wp:align>
            </wp:positionH>
            <wp:positionV relativeFrom="paragraph">
              <wp:posOffset>69850</wp:posOffset>
            </wp:positionV>
            <wp:extent cx="4295775" cy="2790825"/>
            <wp:effectExtent l="76200" t="76200" r="142875" b="14287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6" t="14214" r="2410" b="23621"/>
                    <a:stretch/>
                  </pic:blipFill>
                  <pic:spPr bwMode="auto">
                    <a:xfrm>
                      <a:off x="0" y="0"/>
                      <a:ext cx="4295775" cy="279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310B4B" w:rsidP="00686703">
      <w:pPr>
        <w:pStyle w:val="Ttulo1"/>
        <w:rPr>
          <w:noProof/>
          <w:lang w:eastAsia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42545</wp:posOffset>
                </wp:positionV>
                <wp:extent cx="390525" cy="285750"/>
                <wp:effectExtent l="0" t="0" r="28575" b="19050"/>
                <wp:wrapNone/>
                <wp:docPr id="51" name="Rectángulo redondead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18A5F9" id="Rectángulo redondeado 51" o:spid="_x0000_s1026" style="position:absolute;margin-left:48pt;margin-top:3.35pt;width:30.75pt;height:22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" filled="f" strokecolor="red" strokeweight="2pt"/>
            </w:pict>
          </mc:Fallback>
        </mc:AlternateContent>
      </w: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310B4B" w:rsidRDefault="00310B4B" w:rsidP="00686703">
      <w:pPr>
        <w:pStyle w:val="Ttulo1"/>
        <w:rPr>
          <w:noProof/>
          <w:lang w:eastAsia="es-ES"/>
        </w:rPr>
      </w:pPr>
    </w:p>
    <w:p w:rsidR="00310B4B" w:rsidRDefault="00310B4B" w:rsidP="00686703">
      <w:pPr>
        <w:pStyle w:val="Ttulo1"/>
        <w:rPr>
          <w:noProof/>
          <w:lang w:eastAsia="es-ES"/>
        </w:rPr>
      </w:pPr>
    </w:p>
    <w:p w:rsidR="00310B4B" w:rsidRDefault="00310B4B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  <w:r>
        <w:rPr>
          <w:noProof/>
          <w:lang w:eastAsia="es-ES"/>
        </w:rPr>
        <w:t>6.-Y por ultimo hacer click en finalizar.</w:t>
      </w:r>
    </w:p>
    <w:p w:rsidR="00686703" w:rsidRDefault="00686703" w:rsidP="00686703">
      <w:pPr>
        <w:pStyle w:val="Ttulo1"/>
        <w:rPr>
          <w:noProof/>
          <w:lang w:eastAsia="es-E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13CB746D" wp14:editId="7F3E389C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4124325" cy="2857500"/>
            <wp:effectExtent l="76200" t="76200" r="142875" b="13335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6" t="13154" r="5465" b="23196"/>
                    <a:stretch/>
                  </pic:blipFill>
                  <pic:spPr bwMode="auto">
                    <a:xfrm>
                      <a:off x="0" y="0"/>
                      <a:ext cx="4124325" cy="2857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310B4B" w:rsidP="00686703">
      <w:pPr>
        <w:pStyle w:val="Ttulo1"/>
        <w:rPr>
          <w:lang w:val="es-P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83D9E47" wp14:editId="5EEDC702">
                <wp:simplePos x="0" y="0"/>
                <wp:positionH relativeFrom="column">
                  <wp:posOffset>647700</wp:posOffset>
                </wp:positionH>
                <wp:positionV relativeFrom="paragraph">
                  <wp:posOffset>6985</wp:posOffset>
                </wp:positionV>
                <wp:extent cx="390525" cy="285750"/>
                <wp:effectExtent l="0" t="0" r="28575" b="19050"/>
                <wp:wrapNone/>
                <wp:docPr id="52" name="Rectángulo redondead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857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4DA3E0" id="Rectángulo redondeado 52" o:spid="_x0000_s1026" style="position:absolute;margin-left:51pt;margin-top:.55pt;width:30.75pt;height:22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" filled="f" strokecolor="red" strokeweight="2pt"/>
            </w:pict>
          </mc:Fallback>
        </mc:AlternateContent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310B4B" w:rsidP="00686703">
      <w:pPr>
        <w:pStyle w:val="Ttulo1"/>
        <w:rPr>
          <w:lang w:val="es-PE"/>
        </w:rPr>
      </w:pPr>
    </w:p>
    <w:p w:rsidR="00310B4B" w:rsidRDefault="00686703" w:rsidP="00686703">
      <w:pPr>
        <w:pStyle w:val="Ttulo1"/>
        <w:rPr>
          <w:lang w:val="es-PE"/>
        </w:rPr>
      </w:pPr>
      <w:r>
        <w:rPr>
          <w:lang w:val="es-PE"/>
        </w:rPr>
        <w:lastRenderedPageBreak/>
        <w:t xml:space="preserve">7.-una vez </w:t>
      </w:r>
      <w:r w:rsidR="00310B4B">
        <w:rPr>
          <w:lang w:val="es-PE"/>
        </w:rPr>
        <w:t>instalado, la</w:t>
      </w:r>
      <w:r>
        <w:rPr>
          <w:lang w:val="es-PE"/>
        </w:rPr>
        <w:t xml:space="preserve"> aplicación nos da la opción de</w:t>
      </w:r>
      <w:r w:rsidR="00310B4B">
        <w:rPr>
          <w:lang w:val="es-PE"/>
        </w:rPr>
        <w:t>:</w:t>
      </w:r>
    </w:p>
    <w:p w:rsidR="00310B4B" w:rsidRDefault="00310B4B" w:rsidP="00310B4B">
      <w:pPr>
        <w:pStyle w:val="Ttulo1"/>
        <w:numPr>
          <w:ilvl w:val="0"/>
          <w:numId w:val="17"/>
        </w:numPr>
        <w:rPr>
          <w:lang w:val="es-PE"/>
        </w:rPr>
      </w:pPr>
      <w:r>
        <w:rPr>
          <w:lang w:val="es-PE"/>
        </w:rPr>
        <w:t>Crear repositorios.</w:t>
      </w:r>
    </w:p>
    <w:p w:rsidR="00310B4B" w:rsidRDefault="00310B4B" w:rsidP="00310B4B">
      <w:pPr>
        <w:pStyle w:val="Ttulo1"/>
        <w:numPr>
          <w:ilvl w:val="0"/>
          <w:numId w:val="17"/>
        </w:numPr>
        <w:rPr>
          <w:lang w:val="es-PE"/>
        </w:rPr>
      </w:pPr>
      <w:r>
        <w:rPr>
          <w:lang w:val="es-PE"/>
        </w:rPr>
        <w:t>Agregar repositorio.</w:t>
      </w:r>
    </w:p>
    <w:p w:rsidR="00686703" w:rsidRDefault="00310B4B" w:rsidP="00310B4B">
      <w:pPr>
        <w:pStyle w:val="Ttulo1"/>
        <w:numPr>
          <w:ilvl w:val="0"/>
          <w:numId w:val="17"/>
        </w:numPr>
        <w:rPr>
          <w:lang w:val="es-PE"/>
        </w:rPr>
      </w:pPr>
      <w:r>
        <w:rPr>
          <w:lang w:val="es-PE"/>
        </w:rPr>
        <w:t>Clonar</w:t>
      </w:r>
      <w:r w:rsidR="00686703">
        <w:rPr>
          <w:lang w:val="es-PE"/>
        </w:rPr>
        <w:t xml:space="preserve"> repositorios.</w:t>
      </w: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t>Crearemos un nuevo repositorio.</w:t>
      </w:r>
    </w:p>
    <w:p w:rsidR="00310B4B" w:rsidRDefault="00310B4B" w:rsidP="00686703">
      <w:pPr>
        <w:pStyle w:val="Ttulo1"/>
        <w:rPr>
          <w:noProof/>
          <w:lang w:val="es-PE" w:eastAsia="es-PE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2CBDB0AB" wp14:editId="042F6133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819400" cy="2143125"/>
            <wp:effectExtent l="76200" t="76200" r="133350" b="14287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6" t="11457" r="34826" b="40806"/>
                    <a:stretch/>
                  </pic:blipFill>
                  <pic:spPr bwMode="auto">
                    <a:xfrm>
                      <a:off x="0" y="0"/>
                      <a:ext cx="2819400" cy="2143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Pr="009E3766" w:rsidRDefault="00686703" w:rsidP="00686703">
      <w:pPr>
        <w:pStyle w:val="Ttulo1"/>
        <w:rPr>
          <w:color w:val="FF0000"/>
          <w:lang w:val="es-PE"/>
        </w:rPr>
      </w:pPr>
      <w:r>
        <w:rPr>
          <w:lang w:val="es-PE"/>
        </w:rPr>
        <w:t>8.-</w:t>
      </w:r>
      <w:r w:rsidR="004E3C96">
        <w:rPr>
          <w:lang w:val="es-PE"/>
        </w:rPr>
        <w:t>A</w:t>
      </w:r>
      <w:r>
        <w:rPr>
          <w:lang w:val="es-PE"/>
        </w:rPr>
        <w:t xml:space="preserve">l crear el nuevo </w:t>
      </w:r>
      <w:r w:rsidR="004E3C96">
        <w:rPr>
          <w:lang w:val="es-PE"/>
        </w:rPr>
        <w:t>repositorio, le</w:t>
      </w:r>
      <w:r>
        <w:rPr>
          <w:lang w:val="es-PE"/>
        </w:rPr>
        <w:t xml:space="preserve"> daremos un </w:t>
      </w:r>
      <w:r w:rsidR="004E3C96">
        <w:rPr>
          <w:lang w:val="es-PE"/>
        </w:rPr>
        <w:t>nombre, una</w:t>
      </w:r>
      <w:r>
        <w:rPr>
          <w:lang w:val="es-PE"/>
        </w:rPr>
        <w:t xml:space="preserve"> </w:t>
      </w:r>
      <w:proofErr w:type="spellStart"/>
      <w:proofErr w:type="gramStart"/>
      <w:r>
        <w:rPr>
          <w:lang w:val="es-PE"/>
        </w:rPr>
        <w:t>descripción,si</w:t>
      </w:r>
      <w:proofErr w:type="spellEnd"/>
      <w:proofErr w:type="gramEnd"/>
      <w:r>
        <w:rPr>
          <w:lang w:val="es-PE"/>
        </w:rPr>
        <w:t xml:space="preserve"> queremos le cambiamos la ruta de almacenamiento pulsando en </w:t>
      </w:r>
      <w:r w:rsidRPr="009E3766">
        <w:rPr>
          <w:color w:val="FF0000"/>
          <w:lang w:val="es-PE"/>
        </w:rPr>
        <w:t xml:space="preserve">CHOOSE… </w:t>
      </w:r>
      <w:r>
        <w:rPr>
          <w:color w:val="FF0000"/>
          <w:lang w:val="es-PE"/>
        </w:rPr>
        <w:t xml:space="preserve"> </w:t>
      </w:r>
      <w:r w:rsidRPr="009E3766">
        <w:rPr>
          <w:lang w:val="es-PE"/>
        </w:rPr>
        <w:t xml:space="preserve">Y para finalizar le damos </w:t>
      </w:r>
      <w:proofErr w:type="spellStart"/>
      <w:r w:rsidRPr="009E3766">
        <w:rPr>
          <w:lang w:val="es-PE"/>
        </w:rPr>
        <w:t>click</w:t>
      </w:r>
      <w:proofErr w:type="spellEnd"/>
      <w:r w:rsidRPr="009E3766">
        <w:rPr>
          <w:lang w:val="es-PE"/>
        </w:rPr>
        <w:t xml:space="preserve"> en </w:t>
      </w:r>
      <w:r w:rsidR="004E3C96" w:rsidRPr="004E3C96">
        <w:rPr>
          <w:color w:val="FF0000"/>
          <w:lang w:val="es-PE"/>
        </w:rPr>
        <w:t>“</w:t>
      </w:r>
      <w:r w:rsidR="00725FAC">
        <w:rPr>
          <w:color w:val="FF0000"/>
          <w:lang w:val="es-PE"/>
        </w:rPr>
        <w:t>C</w:t>
      </w:r>
      <w:r>
        <w:rPr>
          <w:color w:val="FF0000"/>
          <w:lang w:val="es-PE"/>
        </w:rPr>
        <w:t xml:space="preserve">réate </w:t>
      </w:r>
      <w:proofErr w:type="spellStart"/>
      <w:r>
        <w:rPr>
          <w:color w:val="FF0000"/>
          <w:lang w:val="es-PE"/>
        </w:rPr>
        <w:t>repository</w:t>
      </w:r>
      <w:proofErr w:type="spellEnd"/>
      <w:r w:rsidR="004E3C96">
        <w:rPr>
          <w:color w:val="FF0000"/>
          <w:lang w:val="es-PE"/>
        </w:rPr>
        <w:t>”</w:t>
      </w:r>
      <w:r>
        <w:rPr>
          <w:color w:val="FF0000"/>
          <w:lang w:val="es-PE"/>
        </w:rPr>
        <w:t>.</w:t>
      </w: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2508AB" w:rsidP="00686703">
      <w:pPr>
        <w:pStyle w:val="Ttulo1"/>
        <w:rPr>
          <w:lang w:val="es-PE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6350</wp:posOffset>
                </wp:positionV>
                <wp:extent cx="5448300" cy="3053715"/>
                <wp:effectExtent l="76200" t="76200" r="76200" b="127635"/>
                <wp:wrapNone/>
                <wp:docPr id="56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3053715"/>
                          <a:chOff x="0" y="0"/>
                          <a:chExt cx="5448300" cy="3053715"/>
                        </a:xfrm>
                      </wpg:grpSpPr>
                      <pic:pic xmlns:pic="http://schemas.openxmlformats.org/drawingml/2006/picture">
                        <pic:nvPicPr>
                          <pic:cNvPr id="28" name="Imagen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1" t="20156" r="30754" b="32319"/>
                          <a:stretch/>
                        </pic:blipFill>
                        <pic:spPr bwMode="auto">
                          <a:xfrm>
                            <a:off x="0" y="0"/>
                            <a:ext cx="2686050" cy="30537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Llamada de flecha a la izquierda 53"/>
                        <wps:cNvSpPr/>
                        <wps:spPr>
                          <a:xfrm>
                            <a:off x="2552700" y="552450"/>
                            <a:ext cx="2867025" cy="400050"/>
                          </a:xfrm>
                          <a:prstGeom prst="leftArrowCallout">
                            <a:avLst>
                              <a:gd name="adj1" fmla="val 19117"/>
                              <a:gd name="adj2" fmla="val 45588"/>
                              <a:gd name="adj3" fmla="val 172059"/>
                              <a:gd name="adj4" fmla="val 6497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508AB" w:rsidRDefault="002508AB" w:rsidP="002508AB">
                              <w:pPr>
                                <w:jc w:val="center"/>
                              </w:pPr>
                              <w:r>
                                <w:t>Nombre Repositorio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Llamada de flecha a la izquierda 54"/>
                        <wps:cNvSpPr/>
                        <wps:spPr>
                          <a:xfrm>
                            <a:off x="2581275" y="1238250"/>
                            <a:ext cx="2867025" cy="447675"/>
                          </a:xfrm>
                          <a:prstGeom prst="leftArrowCallout">
                            <a:avLst>
                              <a:gd name="adj1" fmla="val 19117"/>
                              <a:gd name="adj2" fmla="val 45588"/>
                              <a:gd name="adj3" fmla="val 172059"/>
                              <a:gd name="adj4" fmla="val 64977"/>
                            </a:avLst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508AB" w:rsidRDefault="002508AB" w:rsidP="002508AB">
                              <w:pPr>
                                <w:jc w:val="center"/>
                              </w:pPr>
                              <w:r>
                                <w:t>Ruta o Ubicación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Llamada de flecha a la izquierda 55"/>
                        <wps:cNvSpPr/>
                        <wps:spPr>
                          <a:xfrm>
                            <a:off x="2552700" y="2552700"/>
                            <a:ext cx="2867025" cy="409575"/>
                          </a:xfrm>
                          <a:prstGeom prst="leftArrowCallout">
                            <a:avLst>
                              <a:gd name="adj1" fmla="val 19117"/>
                              <a:gd name="adj2" fmla="val 45588"/>
                              <a:gd name="adj3" fmla="val 172059"/>
                              <a:gd name="adj4" fmla="val 64977"/>
                            </a:avLst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508AB" w:rsidRDefault="002508AB" w:rsidP="002508AB">
                              <w:pPr>
                                <w:jc w:val="center"/>
                              </w:pPr>
                              <w:r>
                                <w:t>Crear Repositorio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56" o:spid="_x0000_s1030" style="position:absolute;margin-left:6pt;margin-top:.5pt;width:429pt;height:240.45pt;z-index:251710464" coordsize="54483,30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">
                <v:shape id="Imagen 28" o:spid="_x0000_s1031" type="#_x0000_t75" style="position:absolute;width:26860;height:30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gSFu+AAAA2wAAAA8AAABkcnMvZG93bnJldi54bWxET01rAjEQvRf8D2EEbzWrB5HVKNJabI9a&#10;weuwmW6WbiZrEtf13zuHQo+P973eDr5VPcXUBDYwmxagiKtgG64NnL8/XpegUka22AYmAw9KsN2M&#10;XtZY2nDnI/WnXCsJ4VSiAZdzV2qdKkce0zR0xML9hOgxC4y1thHvEu5bPS+KhfbYsDQ47OjNUfV7&#10;unkpOfd6dyj2bo9DfNdfFR2ul5sxk/GwW4HKNOR/8Z/70xqYy1j5Ij9Ab5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VgSFu+AAAA2wAAAA8AAAAAAAAAAAAAAAAAnwIAAGRy&#10;cy9kb3ducmV2LnhtbFBLBQYAAAAABAAEAPcAAACKAwAAAAA=&#10;" stroked="t" strokeweight="3pt">
                  <v:stroke endcap="square"/>
                  <v:imagedata r:id="rId27" o:title="" croptop="13209f" cropbottom="21181f" cropleft="23469f" cropright="20155f"/>
                  <v:shadow on="t" color="black" opacity="28180f" origin="-.5,-.5" offset=".74836mm,.74836mm"/>
                  <v:path arrowok="t"/>
                </v:shape>
                <v:shape id="Llamada de flecha a la izquierda 53" o:spid="_x0000_s1032" type="#_x0000_t77" style="position:absolute;left:25527;top:5524;width:28670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jmAcQA&#10;AADbAAAADwAAAGRycy9kb3ducmV2LnhtbESPW2vCQBSE3wX/w3IE33Sj0iLRVUTwVuhDvYFvh+wx&#10;CWbPxuwmpv++Wyj0cZiZb5j5sjWFaKhyuWUFo2EEgjixOudUwfm0GUxBOI+ssbBMCr7JwXLR7cwx&#10;1vbFX9QcfSoChF2MCjLvy1hKl2Rk0A1tSRy8u60M+iCrVOoKXwFuCjmOondpMOewkGFJ64ySx7E2&#10;Cq7beus/dk/XXA4X/DxP6FbcaqX6vXY1A+Gp9f/hv/ZeK3ibwO+X8APk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45gHEAAAA2wAAAA8AAAAAAAAAAAAAAAAAmAIAAGRycy9k&#10;b3ducmV2LnhtbFBLBQYAAAAABAAEAPUAAACJAwAAAAA=&#10;" adj="7565,953,5186,8735" fillcolor="#feb80a [3206]" strokecolor="white [3201]" strokeweight="3pt">
                  <v:shadow on="t" color="black" opacity="24903f" origin=",.5" offset="0,.55556mm"/>
                  <v:textbox>
                    <w:txbxContent>
                      <w:p w:rsidR="002508AB" w:rsidRDefault="002508AB" w:rsidP="002508AB">
                        <w:pPr>
                          <w:jc w:val="center"/>
                        </w:pPr>
                        <w:r>
                          <w:t>Nombre Repositorio</w:t>
                        </w:r>
                      </w:p>
                    </w:txbxContent>
                  </v:textbox>
                </v:shape>
                <v:shape id="Llamada de flecha a la izquierda 54" o:spid="_x0000_s1033" type="#_x0000_t77" style="position:absolute;left:25812;top:12382;width:28671;height:4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vjPcIA&#10;AADbAAAADwAAAGRycy9kb3ducmV2LnhtbESPQWsCMRSE74L/ITyht5q1tEW2RhFF6aFFXNv7Y/O6&#10;Wdy8rEm6u/77piB4HGbmG2axGmwjOvKhdqxgNs1AEJdO11wp+DrtHucgQkTW2DgmBVcKsFqORwvM&#10;tev5SF0RK5EgHHJUYGJscylDachimLqWOHk/zluMSfpKao99gttGPmXZq7RYc1ow2NLGUHkufq2C&#10;rKeL7pg+r/3Ome3h2/r9x16ph8mwfgMRaYj38K39rhW8PMP/l/Q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m+M9wgAAANsAAAAPAAAAAAAAAAAAAAAAAJgCAABkcnMvZG93&#10;bnJldi54bWxQSwUGAAAAAAQABAD1AAAAhwMAAAAA&#10;" adj="7565,953,5803,8735" fillcolor="#00b050" strokecolor="white [3201]" strokeweight="3pt">
                  <v:shadow on="t" color="black" opacity="24903f" origin=",.5" offset="0,.55556mm"/>
                  <v:textbox>
                    <w:txbxContent>
                      <w:p w:rsidR="002508AB" w:rsidRDefault="002508AB" w:rsidP="002508AB">
                        <w:pPr>
                          <w:jc w:val="center"/>
                        </w:pPr>
                        <w:r>
                          <w:t>Ruta o Ubicación</w:t>
                        </w:r>
                      </w:p>
                    </w:txbxContent>
                  </v:textbox>
                </v:shape>
                <v:shape id="Llamada de flecha a la izquierda 55" o:spid="_x0000_s1034" type="#_x0000_t77" style="position:absolute;left:25527;top:25527;width:2867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Px+8MA&#10;AADbAAAADwAAAGRycy9kb3ducmV2LnhtbESPQWsCMRSE74X+h/AK3mrWWouuG6UUhB56USt4fGze&#10;blY3L9sk6vbfG0HwOMzMN0yx7G0rzuRD41jBaJiBIC6dbrhW8LtdvU5BhIissXVMCv4pwHLx/FRg&#10;rt2F13TexFokCIccFZgYu1zKUBqyGIauI05e5bzFmKSvpfZ4SXDbyrcs+5AWG04LBjv6MlQeNyer&#10;4LB1x5k/vO/2fWmq8e6Hpn+GlBq89J9zEJH6+Ajf299awWQCty/pB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Px+8MAAADbAAAADwAAAAAAAAAAAAAAAACYAgAAZHJzL2Rv&#10;d25yZXYueG1sUEsFBgAAAAAEAAQA9QAAAIgDAAAAAA==&#10;" adj="7565,953,5309,8735" fillcolor="red" strokecolor="white [3201]" strokeweight="3pt">
                  <v:shadow on="t" color="black" opacity="24903f" origin=",.5" offset="0,.55556mm"/>
                  <v:textbox>
                    <w:txbxContent>
                      <w:p w:rsidR="002508AB" w:rsidRDefault="002508AB" w:rsidP="002508AB">
                        <w:pPr>
                          <w:jc w:val="center"/>
                        </w:pPr>
                        <w:r>
                          <w:t>Crear Repositorio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4E3C96" w:rsidRDefault="004E3C96" w:rsidP="00686703">
      <w:pPr>
        <w:pStyle w:val="Ttulo1"/>
        <w:rPr>
          <w:lang w:val="es-PE"/>
        </w:rPr>
      </w:pPr>
    </w:p>
    <w:p w:rsidR="004E3C96" w:rsidRDefault="004E3C96" w:rsidP="00686703">
      <w:pPr>
        <w:pStyle w:val="Ttulo1"/>
        <w:rPr>
          <w:lang w:val="es-PE"/>
        </w:rPr>
      </w:pPr>
    </w:p>
    <w:p w:rsidR="004E3C96" w:rsidRDefault="004E3C96" w:rsidP="00686703">
      <w:pPr>
        <w:pStyle w:val="Ttulo1"/>
        <w:rPr>
          <w:lang w:val="es-PE"/>
        </w:rPr>
      </w:pPr>
    </w:p>
    <w:p w:rsidR="004E3C96" w:rsidRDefault="004E3C96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lastRenderedPageBreak/>
        <w:t xml:space="preserve">9.-Una vez creado el repositorio, ya podemos trabajar en ello, si vamos a la ruta con la que se </w:t>
      </w:r>
      <w:r w:rsidR="00725FAC">
        <w:rPr>
          <w:lang w:val="es-PE"/>
        </w:rPr>
        <w:t>creó</w:t>
      </w:r>
      <w:r>
        <w:rPr>
          <w:lang w:val="es-PE"/>
        </w:rPr>
        <w:t xml:space="preserve"> el repositorio podremos </w:t>
      </w:r>
      <w:r w:rsidR="00725FAC">
        <w:rPr>
          <w:lang w:val="es-PE"/>
        </w:rPr>
        <w:t>observar, qué</w:t>
      </w:r>
      <w:r>
        <w:rPr>
          <w:lang w:val="es-PE"/>
        </w:rPr>
        <w:t xml:space="preserve"> se </w:t>
      </w:r>
      <w:r w:rsidR="00725FAC">
        <w:rPr>
          <w:lang w:val="es-PE"/>
        </w:rPr>
        <w:t>creó un</w:t>
      </w:r>
      <w:r>
        <w:rPr>
          <w:lang w:val="es-PE"/>
        </w:rPr>
        <w:t xml:space="preserve"> archivo Github en nuestro ordenador.</w:t>
      </w:r>
    </w:p>
    <w:p w:rsidR="00686703" w:rsidRPr="009E3766" w:rsidRDefault="00686703" w:rsidP="00686703">
      <w:pPr>
        <w:pStyle w:val="Ttulo1"/>
        <w:rPr>
          <w:b/>
          <w:lang w:val="es-PE"/>
        </w:rPr>
      </w:pPr>
      <w:r w:rsidRPr="009E3766">
        <w:rPr>
          <w:b/>
          <w:lang w:val="es-PE"/>
        </w:rPr>
        <w:t>“C:\</w:t>
      </w:r>
      <w:proofErr w:type="spellStart"/>
      <w:r w:rsidRPr="009E3766">
        <w:rPr>
          <w:b/>
          <w:lang w:val="es-PE"/>
        </w:rPr>
        <w:t>Users</w:t>
      </w:r>
      <w:proofErr w:type="spellEnd"/>
      <w:r w:rsidRPr="009E3766">
        <w:rPr>
          <w:b/>
          <w:lang w:val="es-PE"/>
        </w:rPr>
        <w:t>\Usuario Local\</w:t>
      </w:r>
      <w:proofErr w:type="spellStart"/>
      <w:r w:rsidRPr="009E3766">
        <w:rPr>
          <w:b/>
          <w:lang w:val="es-PE"/>
        </w:rPr>
        <w:t>Documents</w:t>
      </w:r>
      <w:proofErr w:type="spellEnd"/>
      <w:r w:rsidRPr="009E3766">
        <w:rPr>
          <w:b/>
          <w:lang w:val="es-PE"/>
        </w:rPr>
        <w:t>\GitHub\</w:t>
      </w:r>
      <w:proofErr w:type="spellStart"/>
      <w:r w:rsidRPr="009E3766">
        <w:rPr>
          <w:b/>
          <w:lang w:val="es-PE"/>
        </w:rPr>
        <w:t>RepositorioPrueba</w:t>
      </w:r>
      <w:proofErr w:type="spellEnd"/>
      <w:r w:rsidRPr="009E3766">
        <w:rPr>
          <w:b/>
          <w:lang w:val="es-PE"/>
        </w:rPr>
        <w:t>”</w:t>
      </w:r>
    </w:p>
    <w:p w:rsidR="00686703" w:rsidRDefault="00686703" w:rsidP="00686703">
      <w:pPr>
        <w:pStyle w:val="Ttulo1"/>
        <w:rPr>
          <w:noProof/>
          <w:lang w:eastAsia="es-ES"/>
        </w:rPr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51C3D5AE" wp14:editId="60E95C5C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4257675" cy="2943225"/>
            <wp:effectExtent l="76200" t="76200" r="142875" b="14287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6" t="11245" r="9709" b="23196"/>
                    <a:stretch/>
                  </pic:blipFill>
                  <pic:spPr bwMode="auto">
                    <a:xfrm>
                      <a:off x="0" y="0"/>
                      <a:ext cx="4257675" cy="2943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725FAC" w:rsidRDefault="00725FAC" w:rsidP="00686703">
      <w:pPr>
        <w:pStyle w:val="Ttulo1"/>
        <w:rPr>
          <w:lang w:val="es-PE"/>
        </w:rPr>
      </w:pPr>
    </w:p>
    <w:p w:rsidR="00725FAC" w:rsidRDefault="00725FAC" w:rsidP="00686703">
      <w:pPr>
        <w:pStyle w:val="Ttulo1"/>
        <w:rPr>
          <w:lang w:val="es-PE"/>
        </w:rPr>
      </w:pPr>
    </w:p>
    <w:p w:rsidR="00725FAC" w:rsidRDefault="00725FAC" w:rsidP="00686703">
      <w:pPr>
        <w:pStyle w:val="Ttulo1"/>
        <w:rPr>
          <w:lang w:val="es-PE"/>
        </w:rPr>
      </w:pPr>
    </w:p>
    <w:p w:rsidR="00725FAC" w:rsidRDefault="00725FAC" w:rsidP="00686703">
      <w:pPr>
        <w:pStyle w:val="Ttulo1"/>
        <w:rPr>
          <w:lang w:val="es-PE"/>
        </w:rPr>
      </w:pPr>
    </w:p>
    <w:p w:rsidR="00725FAC" w:rsidRDefault="00725FAC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t>10.-</w:t>
      </w:r>
      <w:r w:rsidR="00725FAC">
        <w:rPr>
          <w:lang w:val="es-PE"/>
        </w:rPr>
        <w:t xml:space="preserve">   </w:t>
      </w:r>
      <w:r>
        <w:rPr>
          <w:lang w:val="es-PE"/>
        </w:rPr>
        <w:t xml:space="preserve">Ahora nos vamos al editor de código en este caso es </w:t>
      </w:r>
      <w:proofErr w:type="spellStart"/>
      <w:r>
        <w:rPr>
          <w:lang w:val="es-PE"/>
        </w:rPr>
        <w:t>Atom</w:t>
      </w:r>
      <w:proofErr w:type="spellEnd"/>
      <w:r>
        <w:rPr>
          <w:lang w:val="es-PE"/>
        </w:rPr>
        <w:t xml:space="preserve"> con el cual trabajaremos.</w:t>
      </w:r>
    </w:p>
    <w:p w:rsidR="00686703" w:rsidRPr="003E6377" w:rsidRDefault="00725FAC" w:rsidP="00725FAC">
      <w:pPr>
        <w:pStyle w:val="Ttulo1"/>
        <w:numPr>
          <w:ilvl w:val="0"/>
          <w:numId w:val="18"/>
        </w:numPr>
        <w:rPr>
          <w:color w:val="auto"/>
          <w:lang w:val="es-PE"/>
        </w:rPr>
      </w:pPr>
      <w:r w:rsidRPr="003E6377">
        <w:rPr>
          <w:color w:val="auto"/>
          <w:lang w:val="es-PE"/>
        </w:rPr>
        <w:t>Vamos</w:t>
      </w:r>
      <w:r w:rsidR="00686703" w:rsidRPr="003E6377">
        <w:rPr>
          <w:color w:val="auto"/>
          <w:lang w:val="es-PE"/>
        </w:rPr>
        <w:t xml:space="preserve"> a la opción FILE/Open Folder…</w:t>
      </w:r>
    </w:p>
    <w:p w:rsidR="00686703" w:rsidRDefault="00686703" w:rsidP="00686703">
      <w:pPr>
        <w:pStyle w:val="Ttulo1"/>
        <w:rPr>
          <w:noProof/>
          <w:lang w:eastAsia="es-ES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738921B1" wp14:editId="6EDE6F32">
            <wp:simplePos x="0" y="0"/>
            <wp:positionH relativeFrom="margin">
              <wp:align>center</wp:align>
            </wp:positionH>
            <wp:positionV relativeFrom="paragraph">
              <wp:posOffset>236855</wp:posOffset>
            </wp:positionV>
            <wp:extent cx="5191125" cy="1266825"/>
            <wp:effectExtent l="76200" t="76200" r="142875" b="14287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02" b="71782"/>
                    <a:stretch/>
                  </pic:blipFill>
                  <pic:spPr bwMode="auto">
                    <a:xfrm>
                      <a:off x="0" y="0"/>
                      <a:ext cx="5191125" cy="1266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lang w:val="es-PE"/>
        </w:rPr>
      </w:pPr>
    </w:p>
    <w:p w:rsidR="00686703" w:rsidRPr="001E6D82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t>11.-</w:t>
      </w:r>
      <w:r w:rsidR="00725FAC">
        <w:rPr>
          <w:lang w:val="es-PE"/>
        </w:rPr>
        <w:t>E</w:t>
      </w:r>
      <w:r>
        <w:rPr>
          <w:lang w:val="es-PE"/>
        </w:rPr>
        <w:t>s allí donde buscaremos el archivo en mis documentos, en caso haya cambiado la ruta deberá buscarla.</w:t>
      </w:r>
    </w:p>
    <w:p w:rsidR="00686703" w:rsidRPr="003E6377" w:rsidRDefault="00686703" w:rsidP="003E6377">
      <w:pPr>
        <w:pStyle w:val="Ttulo1"/>
        <w:numPr>
          <w:ilvl w:val="0"/>
          <w:numId w:val="18"/>
        </w:numPr>
        <w:rPr>
          <w:color w:val="auto"/>
          <w:lang w:val="es-PE"/>
        </w:rPr>
      </w:pPr>
      <w:r w:rsidRPr="003E6377">
        <w:rPr>
          <w:color w:val="auto"/>
          <w:lang w:val="es-PE"/>
        </w:rPr>
        <w:t>C:\Users\Usuario Local\</w:t>
      </w:r>
      <w:proofErr w:type="spellStart"/>
      <w:r w:rsidRPr="003E6377">
        <w:rPr>
          <w:color w:val="auto"/>
          <w:lang w:val="es-PE"/>
        </w:rPr>
        <w:t>Documents</w:t>
      </w:r>
      <w:proofErr w:type="spellEnd"/>
      <w:r w:rsidRPr="003E6377">
        <w:rPr>
          <w:color w:val="auto"/>
          <w:lang w:val="es-PE"/>
        </w:rPr>
        <w:t>\GitHub-</w:t>
      </w:r>
    </w:p>
    <w:p w:rsidR="00686703" w:rsidRPr="003E6377" w:rsidRDefault="00686703" w:rsidP="003E6377">
      <w:pPr>
        <w:pStyle w:val="Ttulo1"/>
        <w:numPr>
          <w:ilvl w:val="0"/>
          <w:numId w:val="18"/>
        </w:numPr>
        <w:rPr>
          <w:color w:val="auto"/>
          <w:lang w:val="es-PE"/>
        </w:rPr>
      </w:pPr>
      <w:r w:rsidRPr="003E6377">
        <w:rPr>
          <w:color w:val="auto"/>
          <w:lang w:val="es-PE"/>
        </w:rPr>
        <w:t xml:space="preserve">Seleccionamos la carpeta y le damos </w:t>
      </w:r>
      <w:proofErr w:type="spellStart"/>
      <w:r w:rsidRPr="003E6377">
        <w:rPr>
          <w:color w:val="auto"/>
          <w:lang w:val="es-PE"/>
        </w:rPr>
        <w:t>Enter</w:t>
      </w:r>
      <w:proofErr w:type="spellEnd"/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3E6377" w:rsidRDefault="003E6377" w:rsidP="00686703">
      <w:pPr>
        <w:pStyle w:val="Ttulo1"/>
        <w:rPr>
          <w:noProof/>
          <w:lang w:val="es-PE" w:eastAsia="es-PE"/>
        </w:rPr>
      </w:pPr>
    </w:p>
    <w:p w:rsidR="003E6377" w:rsidRDefault="003E6377" w:rsidP="00686703">
      <w:pPr>
        <w:pStyle w:val="Ttulo1"/>
        <w:rPr>
          <w:noProof/>
          <w:lang w:val="es-PE" w:eastAsia="es-PE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136C22DC" wp14:editId="36821D4D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2819400" cy="2295525"/>
            <wp:effectExtent l="76200" t="76200" r="133350" b="14287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9" r="49762" b="46960"/>
                    <a:stretch/>
                  </pic:blipFill>
                  <pic:spPr bwMode="auto">
                    <a:xfrm>
                      <a:off x="0" y="0"/>
                      <a:ext cx="2819400" cy="22955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6377" w:rsidRDefault="003E6377" w:rsidP="00686703">
      <w:pPr>
        <w:pStyle w:val="Ttulo1"/>
        <w:rPr>
          <w:noProof/>
          <w:lang w:val="es-PE" w:eastAsia="es-PE"/>
        </w:rPr>
      </w:pPr>
    </w:p>
    <w:p w:rsidR="003E6377" w:rsidRDefault="003E6377" w:rsidP="00686703">
      <w:pPr>
        <w:pStyle w:val="Ttulo1"/>
        <w:rPr>
          <w:noProof/>
          <w:lang w:val="es-PE" w:eastAsia="es-PE"/>
        </w:rPr>
      </w:pPr>
    </w:p>
    <w:p w:rsidR="003E6377" w:rsidRDefault="003E6377" w:rsidP="00686703">
      <w:pPr>
        <w:pStyle w:val="Ttulo1"/>
        <w:rPr>
          <w:noProof/>
          <w:lang w:val="es-PE" w:eastAsia="es-PE"/>
        </w:rPr>
      </w:pPr>
    </w:p>
    <w:p w:rsidR="003E6377" w:rsidRDefault="003E6377" w:rsidP="00686703">
      <w:pPr>
        <w:pStyle w:val="Ttulo1"/>
        <w:rPr>
          <w:noProof/>
          <w:lang w:val="es-PE" w:eastAsia="es-PE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CD0096" w:rsidRDefault="00CD0096" w:rsidP="00686703">
      <w:pPr>
        <w:pStyle w:val="Ttulo1"/>
        <w:rPr>
          <w:noProof/>
          <w:lang w:val="es-PE" w:eastAsia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48CF8E0A" wp14:editId="5D88FEE8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269230" cy="4041775"/>
            <wp:effectExtent l="76200" t="76200" r="140970" b="13017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2"/>
                    <a:stretch/>
                  </pic:blipFill>
                  <pic:spPr bwMode="auto">
                    <a:xfrm>
                      <a:off x="0" y="0"/>
                      <a:ext cx="5269230" cy="4041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>12.-Ahora una vez abierto la carpeta podremos trabajar en ella.</w:t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CD0096" w:rsidP="00686703">
      <w:pPr>
        <w:pStyle w:val="Ttulo1"/>
        <w:rPr>
          <w:lang w:val="es-PE"/>
        </w:rPr>
      </w:pPr>
      <w:r>
        <w:rPr>
          <w:lang w:val="es-PE"/>
        </w:rPr>
        <w:t>13.-En el editor creamos un nuevo documento, realizamos</w:t>
      </w:r>
      <w:r w:rsidR="00686703">
        <w:rPr>
          <w:lang w:val="es-PE"/>
        </w:rPr>
        <w:t xml:space="preserve"> la estructura HTML y la guardamos en la raíz del proyecto para realizar la prueba.</w:t>
      </w:r>
    </w:p>
    <w:p w:rsidR="00CD0096" w:rsidRDefault="00CD0096" w:rsidP="00686703">
      <w:pPr>
        <w:pStyle w:val="Ttulo1"/>
        <w:rPr>
          <w:noProof/>
          <w:lang w:val="es-PE" w:eastAsia="es-PE"/>
        </w:rPr>
      </w:pPr>
    </w:p>
    <w:p w:rsidR="00CD0096" w:rsidRDefault="00CD0096" w:rsidP="00686703">
      <w:pPr>
        <w:pStyle w:val="Ttulo1"/>
        <w:rPr>
          <w:noProof/>
          <w:lang w:val="es-PE" w:eastAsia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6BA7EBFC" wp14:editId="24151D5B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612130" cy="2209800"/>
            <wp:effectExtent l="76200" t="76200" r="140970" b="13335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0779"/>
                    <a:stretch/>
                  </pic:blipFill>
                  <pic:spPr bwMode="auto"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t>14.-</w:t>
      </w:r>
      <w:r w:rsidR="00CD0096">
        <w:rPr>
          <w:lang w:val="es-PE"/>
        </w:rPr>
        <w:t>E</w:t>
      </w:r>
      <w:r>
        <w:rPr>
          <w:lang w:val="es-PE"/>
        </w:rPr>
        <w:t xml:space="preserve">n el </w:t>
      </w:r>
      <w:proofErr w:type="spellStart"/>
      <w:r>
        <w:rPr>
          <w:lang w:val="es-PE"/>
        </w:rPr>
        <w:t>Github</w:t>
      </w:r>
      <w:proofErr w:type="spellEnd"/>
      <w:r>
        <w:rPr>
          <w:lang w:val="es-PE"/>
        </w:rPr>
        <w:t xml:space="preserve"> </w:t>
      </w:r>
      <w:proofErr w:type="spellStart"/>
      <w:r>
        <w:rPr>
          <w:lang w:val="es-PE"/>
        </w:rPr>
        <w:t>for</w:t>
      </w:r>
      <w:proofErr w:type="spellEnd"/>
      <w:r>
        <w:rPr>
          <w:lang w:val="es-PE"/>
        </w:rPr>
        <w:t xml:space="preserve"> desktop se muestra los cambios realizados en la columna </w:t>
      </w:r>
      <w:proofErr w:type="spellStart"/>
      <w:r>
        <w:rPr>
          <w:color w:val="FF0000"/>
          <w:lang w:val="es-PE"/>
        </w:rPr>
        <w:t>C</w:t>
      </w:r>
      <w:r w:rsidRPr="00651F0E">
        <w:rPr>
          <w:color w:val="FF0000"/>
          <w:lang w:val="es-PE"/>
        </w:rPr>
        <w:t>hanges</w:t>
      </w:r>
      <w:proofErr w:type="spellEnd"/>
      <w:r>
        <w:rPr>
          <w:color w:val="FF0000"/>
          <w:lang w:val="es-PE"/>
        </w:rPr>
        <w:t>.</w:t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86703" w:rsidRDefault="00CD0096" w:rsidP="00686703">
      <w:pPr>
        <w:pStyle w:val="Ttulo1"/>
        <w:rPr>
          <w:lang w:val="es-PE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3266E6A1" wp14:editId="30AA8734">
            <wp:simplePos x="0" y="0"/>
            <wp:positionH relativeFrom="column">
              <wp:posOffset>443865</wp:posOffset>
            </wp:positionH>
            <wp:positionV relativeFrom="paragraph">
              <wp:posOffset>12065</wp:posOffset>
            </wp:positionV>
            <wp:extent cx="4229100" cy="2924175"/>
            <wp:effectExtent l="76200" t="76200" r="133350" b="14287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6" t="11457" r="9878" b="23408"/>
                    <a:stretch/>
                  </pic:blipFill>
                  <pic:spPr bwMode="auto">
                    <a:xfrm>
                      <a:off x="0" y="0"/>
                      <a:ext cx="4229100" cy="2924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686703" w:rsidRDefault="00620209" w:rsidP="00686703">
      <w:pPr>
        <w:pStyle w:val="Ttulo1"/>
        <w:rPr>
          <w:lang w:val="es-PE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247650</wp:posOffset>
                </wp:positionH>
                <wp:positionV relativeFrom="paragraph">
                  <wp:posOffset>150495</wp:posOffset>
                </wp:positionV>
                <wp:extent cx="4600575" cy="2334895"/>
                <wp:effectExtent l="0" t="57150" r="85725" b="8255"/>
                <wp:wrapNone/>
                <wp:docPr id="59" name="Grupo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2334895"/>
                          <a:chOff x="0" y="0"/>
                          <a:chExt cx="4600575" cy="2334895"/>
                        </a:xfrm>
                      </wpg:grpSpPr>
                      <pic:pic xmlns:pic="http://schemas.openxmlformats.org/drawingml/2006/picture">
                        <pic:nvPicPr>
                          <pic:cNvPr id="40" name="Imagen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96" t="52617" r="63510" b="21923"/>
                          <a:stretch/>
                        </pic:blipFill>
                        <pic:spPr bwMode="auto">
                          <a:xfrm>
                            <a:off x="0" y="200025"/>
                            <a:ext cx="2295525" cy="2134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7" name="Cilindro 57"/>
                        <wps:cNvSpPr/>
                        <wps:spPr>
                          <a:xfrm>
                            <a:off x="3162300" y="0"/>
                            <a:ext cx="1438275" cy="2047875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D0096" w:rsidRDefault="00CD0096" w:rsidP="00CD0096">
                              <w:pPr>
                                <w:pStyle w:val="Ttulo1"/>
                                <w:rPr>
                                  <w:lang w:val="es-PE"/>
                                </w:rPr>
                              </w:pPr>
                              <w:r>
                                <w:rPr>
                                  <w:color w:val="auto"/>
                                  <w:lang w:val="es-PE"/>
                                </w:rPr>
                                <w:t>P</w:t>
                              </w:r>
                              <w:r w:rsidR="00992391">
                                <w:rPr>
                                  <w:color w:val="auto"/>
                                  <w:lang w:val="es-PE"/>
                                </w:rPr>
                                <w:t>ara finalizar le damos clic</w:t>
                              </w:r>
                              <w:r w:rsidRPr="00CD0096">
                                <w:rPr>
                                  <w:color w:val="auto"/>
                                  <w:lang w:val="es-PE"/>
                                </w:rPr>
                                <w:t xml:space="preserve"> en </w:t>
                              </w:r>
                              <w:r w:rsidRPr="00CD0096">
                                <w:rPr>
                                  <w:color w:val="FF0000"/>
                                  <w:lang w:val="es-PE"/>
                                </w:rPr>
                                <w:t>“</w:t>
                              </w:r>
                              <w:proofErr w:type="spellStart"/>
                              <w:r w:rsidRPr="00CD0096">
                                <w:rPr>
                                  <w:color w:val="FF0000"/>
                                  <w:lang w:val="es-PE"/>
                                </w:rPr>
                                <w:t>commit</w:t>
                              </w:r>
                              <w:proofErr w:type="spellEnd"/>
                              <w:r w:rsidRPr="00CD0096">
                                <w:rPr>
                                  <w:color w:val="FF0000"/>
                                  <w:lang w:val="es-PE"/>
                                </w:rPr>
                                <w:t xml:space="preserve"> to master” </w:t>
                              </w:r>
                              <w:r w:rsidRPr="00CD0096">
                                <w:rPr>
                                  <w:color w:val="auto"/>
                                  <w:lang w:val="es-PE"/>
                                </w:rPr>
                                <w:t>que es la rama principal.</w:t>
                              </w:r>
                              <w:r>
                                <w:rPr>
                                  <w:lang w:val="es-PE"/>
                                </w:rPr>
                                <w:tab/>
                              </w:r>
                            </w:p>
                            <w:p w:rsidR="00CD0096" w:rsidRDefault="00CD0096" w:rsidP="00CD0096">
                              <w:pPr>
                                <w:pStyle w:val="Ttulo1"/>
                                <w:rPr>
                                  <w:noProof/>
                                  <w:lang w:eastAsia="es-ES"/>
                                </w:rPr>
                              </w:pPr>
                            </w:p>
                            <w:p w:rsidR="00CD0096" w:rsidRDefault="00CD0096" w:rsidP="00CD009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Flecha izquierda 58"/>
                        <wps:cNvSpPr/>
                        <wps:spPr>
                          <a:xfrm>
                            <a:off x="2324100" y="1419225"/>
                            <a:ext cx="590550" cy="35242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59" o:spid="_x0000_s1035" style="position:absolute;margin-left:19.5pt;margin-top:11.85pt;width:362.25pt;height:183.85pt;z-index:251713536" coordsize="46005,23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0" o:spid="_x0000_s1036" type="#_x0000_t75" style="position:absolute;top:2000;width:22955;height:21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">
                  <v:imagedata r:id="rId35" o:title="" croptop="34483f" cropbottom="14367f" cropleft="9566f" cropright="41622f"/>
                  <v:path arrowok="t"/>
                </v:shape>
                <v:shapetype id="_x0000_t22" coordsize="21600,21600" o:spt="22" adj="5400" path="m10800,qx0@1l0@2qy10800,21600,21600@2l21600@1qy10800,xem0@1qy10800@0,21600@1nfe"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Cilindro 57" o:spid="_x0000_s1037" type="#_x0000_t22" style="position:absolute;left:31623;width:14382;height:20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" adj="3793" fillcolor="#feb80a [3206]" strokecolor="white [3201]" strokeweight="3pt">
                  <v:shadow on="t" color="black" opacity="24903f" origin=",.5" offset="0,.55556mm"/>
                  <v:textbox>
                    <w:txbxContent>
                      <w:p w:rsidR="00CD0096" w:rsidRDefault="00CD0096" w:rsidP="00CD0096">
                        <w:pPr>
                          <w:pStyle w:val="Ttulo1"/>
                          <w:rPr>
                            <w:lang w:val="es-PE"/>
                          </w:rPr>
                        </w:pPr>
                        <w:r>
                          <w:rPr>
                            <w:color w:val="auto"/>
                            <w:lang w:val="es-PE"/>
                          </w:rPr>
                          <w:t>P</w:t>
                        </w:r>
                        <w:r w:rsidR="00992391">
                          <w:rPr>
                            <w:color w:val="auto"/>
                            <w:lang w:val="es-PE"/>
                          </w:rPr>
                          <w:t>ara finalizar le damos clic</w:t>
                        </w:r>
                        <w:r w:rsidRPr="00CD0096">
                          <w:rPr>
                            <w:color w:val="auto"/>
                            <w:lang w:val="es-PE"/>
                          </w:rPr>
                          <w:t xml:space="preserve"> en </w:t>
                        </w:r>
                        <w:r w:rsidRPr="00CD0096">
                          <w:rPr>
                            <w:color w:val="FF0000"/>
                            <w:lang w:val="es-PE"/>
                          </w:rPr>
                          <w:t>“</w:t>
                        </w:r>
                        <w:proofErr w:type="spellStart"/>
                        <w:r w:rsidRPr="00CD0096">
                          <w:rPr>
                            <w:color w:val="FF0000"/>
                            <w:lang w:val="es-PE"/>
                          </w:rPr>
                          <w:t>commit</w:t>
                        </w:r>
                        <w:proofErr w:type="spellEnd"/>
                        <w:r w:rsidRPr="00CD0096">
                          <w:rPr>
                            <w:color w:val="FF0000"/>
                            <w:lang w:val="es-PE"/>
                          </w:rPr>
                          <w:t xml:space="preserve"> to master” </w:t>
                        </w:r>
                        <w:r w:rsidRPr="00CD0096">
                          <w:rPr>
                            <w:color w:val="auto"/>
                            <w:lang w:val="es-PE"/>
                          </w:rPr>
                          <w:t>que es la rama principal.</w:t>
                        </w:r>
                        <w:r>
                          <w:rPr>
                            <w:lang w:val="es-PE"/>
                          </w:rPr>
                          <w:tab/>
                        </w:r>
                      </w:p>
                      <w:p w:rsidR="00CD0096" w:rsidRDefault="00CD0096" w:rsidP="00CD0096">
                        <w:pPr>
                          <w:pStyle w:val="Ttulo1"/>
                          <w:rPr>
                            <w:noProof/>
                            <w:lang w:eastAsia="es-ES"/>
                          </w:rPr>
                        </w:pPr>
                      </w:p>
                      <w:p w:rsidR="00CD0096" w:rsidRDefault="00CD0096" w:rsidP="00CD0096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Flecha izquierda 58" o:spid="_x0000_s1038" type="#_x0000_t66" style="position:absolute;left:23241;top:14192;width:590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" adj="6445" fillcolor="#feb80a [3206]" strokecolor="white [3201]" strokeweight="3pt">
                  <v:shadow on="t" color="black" opacity="24903f" origin=",.5" offset="0,.55556mm"/>
                </v:shape>
              </v:group>
            </w:pict>
          </mc:Fallback>
        </mc:AlternateContent>
      </w:r>
      <w:r w:rsidR="00686703">
        <w:rPr>
          <w:lang w:val="es-PE"/>
        </w:rPr>
        <w:t>15.-</w:t>
      </w:r>
      <w:r w:rsidR="00CD0096">
        <w:rPr>
          <w:lang w:val="es-PE"/>
        </w:rPr>
        <w:t>L</w:t>
      </w:r>
      <w:r w:rsidR="00686703">
        <w:rPr>
          <w:lang w:val="es-PE"/>
        </w:rPr>
        <w:t xml:space="preserve">e damos un título al </w:t>
      </w:r>
      <w:proofErr w:type="spellStart"/>
      <w:r w:rsidR="00686703">
        <w:rPr>
          <w:lang w:val="es-PE"/>
        </w:rPr>
        <w:t>commit</w:t>
      </w:r>
      <w:proofErr w:type="spellEnd"/>
      <w:r w:rsidR="00686703">
        <w:rPr>
          <w:lang w:val="es-PE"/>
        </w:rPr>
        <w:t xml:space="preserve"> y una descripción.</w:t>
      </w:r>
    </w:p>
    <w:p w:rsidR="00CD0096" w:rsidRDefault="00CD0096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  <w:bookmarkStart w:id="0" w:name="_GoBack"/>
      <w:bookmarkEnd w:id="0"/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CD0096" w:rsidRDefault="00CD0096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t xml:space="preserve">16.-Para subirlo a la nube </w:t>
      </w:r>
    </w:p>
    <w:p w:rsidR="00620209" w:rsidRDefault="00620209" w:rsidP="00620209">
      <w:pPr>
        <w:rPr>
          <w:lang w:val="es-PE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236053F" wp14:editId="7D743499">
                <wp:simplePos x="0" y="0"/>
                <wp:positionH relativeFrom="column">
                  <wp:posOffset>295275</wp:posOffset>
                </wp:positionH>
                <wp:positionV relativeFrom="paragraph">
                  <wp:posOffset>86360</wp:posOffset>
                </wp:positionV>
                <wp:extent cx="5419725" cy="1619250"/>
                <wp:effectExtent l="0" t="0" r="9525" b="0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1619250"/>
                          <a:chOff x="0" y="0"/>
                          <a:chExt cx="5419725" cy="1619250"/>
                        </a:xfrm>
                      </wpg:grpSpPr>
                      <pic:pic xmlns:pic="http://schemas.openxmlformats.org/drawingml/2006/picture">
                        <pic:nvPicPr>
                          <pic:cNvPr id="41" name="Imagen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83" t="11882" r="10048" b="54808"/>
                          <a:stretch/>
                        </pic:blipFill>
                        <pic:spPr bwMode="auto">
                          <a:xfrm>
                            <a:off x="0" y="0"/>
                            <a:ext cx="3124200" cy="149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Imagen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8" t="31401" r="30414" b="33168"/>
                          <a:stretch/>
                        </pic:blipFill>
                        <pic:spPr bwMode="auto">
                          <a:xfrm>
                            <a:off x="3286125" y="28575"/>
                            <a:ext cx="2133600" cy="1590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Rectángulo 30"/>
                        <wps:cNvSpPr/>
                        <wps:spPr>
                          <a:xfrm>
                            <a:off x="1019175" y="114300"/>
                            <a:ext cx="981075" cy="2476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ángulo 32"/>
                        <wps:cNvSpPr/>
                        <wps:spPr>
                          <a:xfrm>
                            <a:off x="4086225" y="1228725"/>
                            <a:ext cx="704850" cy="2476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7DAC51" id="Grupo 60" o:spid="_x0000_s1026" style="position:absolute;margin-left:23.25pt;margin-top:6.8pt;width:426.75pt;height:127.5pt;z-index:251686912" coordsize="54197,16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">
                <v:shape id="Imagen 41" o:spid="_x0000_s1027" type="#_x0000_t75" style="position:absolute;width:31242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E/1zDAAAA2wAAAA8AAABkcnMvZG93bnJldi54bWxEj1FrwjAUhd8H/odwhb3NtDJkdEZxRWFM&#10;cNPtB9w1d21Zc1OSWOO/N4Lg4+Gc8x3OfBlNJwZyvrWsIJ9kIIgrq1uuFfx8b55eQPiArLGzTArO&#10;5GG5GD3MsdD2xHsaDqEWCcK+QAVNCH0hpa8aMugntidO3p91BkOSrpba4SnBTSenWTaTBltOCw32&#10;VDZU/R+ORsGXfIvbId+vPtf+d1d+xPbsuFTqcRxXryACxXAP39rvWsFzDtcv6QfIx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wT/XMMAAADbAAAADwAAAAAAAAAAAAAAAACf&#10;AgAAZHJzL2Rvd25yZXYueG1sUEsFBgAAAAAEAAQA9wAAAI8DAAAAAA==&#10;">
                  <v:imagedata r:id="rId37" o:title="" croptop="7787f" cropbottom="35919f" cropleft="22468f" cropright="6585f"/>
                  <v:path arrowok="t"/>
                </v:shape>
                <v:shape id="Imagen 42" o:spid="_x0000_s1028" type="#_x0000_t75" style="position:absolute;left:32861;top:285;width:21336;height:15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HKzLCAAAA2wAAAA8AAABkcnMvZG93bnJldi54bWxEj0FrAjEUhO+F/ofwCr3VbEWk3RrFLgji&#10;TSvt9XXzulncvCzJU7f/3giCx2FmvmFmi8F36kQxtYENvI4KUMR1sC03BvZfq5c3UEmQLXaBycA/&#10;JVjMHx9mWNpw5i2ddtKoDOFUogEn0pdap9qRxzQKPXH2/kL0KFnGRtuI5wz3nR4XxVR7bDkvOOyp&#10;clQfdkdvYMvx3W9+RHB5OH5/0qr6dX1lzPPTsPwAJTTIPXxrr62ByRiuX/IP0PML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RysywgAAANsAAAAPAAAAAAAAAAAAAAAAAJ8C&#10;AABkcnMvZG93bnJldi54bWxQSwUGAAAAAAQABAD3AAAAjgMAAAAA&#10;">
                  <v:imagedata r:id="rId38" o:title="" croptop="20579f" cropbottom="21737f" cropleft="20688f" cropright="19932f"/>
                  <v:path arrowok="t"/>
                </v:shape>
                <v:rect id="Rectángulo 30" o:spid="_x0000_s1029" style="position:absolute;left:10191;top:1143;width:9811;height:2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JhRMAA&#10;AADbAAAADwAAAGRycy9kb3ducmV2LnhtbERPy4rCMBTdD/gP4Qqz09QHPqpRRFBn3FkVt5fm2pY2&#10;N6XJ2Pr3k8XALA/nvd52phIvalxhWcFoGIEgTq0uOFNwux4GCxDOI2usLJOCNznYbnofa4y1bflC&#10;r8RnIoSwi1FB7n0dS+nSnAy6oa2JA/e0jUEfYJNJ3WAbwk0lx1E0kwYLDg051rTPKS2TH6Pgux1X&#10;xSPD8ykpk3tpp8fRfGmU+ux3uxUIT53/F/+5v7SCSVgfvoQfID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9JhRMAAAADbAAAADwAAAAAAAAAAAAAAAACYAgAAZHJzL2Rvd25y&#10;ZXYueG1sUEsFBgAAAAAEAAQA9QAAAIUDAAAAAA==&#10;" filled="f" strokecolor="red" strokeweight="3pt"/>
                <v:rect id="Rectángulo 32" o:spid="_x0000_s1030" style="position:absolute;left:40862;top:12287;width:7048;height:2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xaqMQA&#10;AADbAAAADwAAAGRycy9kb3ducmV2LnhtbESPQWvCQBSE7wX/w/IEb7pJFG2jG5FCa+2tscXrI/tM&#10;QrJvQ3Zr0n/fLQg9DjPzDbPbj6YVN+pdbVlBvIhAEBdW11wq+Dy/zB9BOI+ssbVMCn7IwT6bPOww&#10;1XbgD7rlvhQBwi5FBZX3XSqlKyoy6Ba2Iw7e1fYGfZB9KXWPQ4CbViZRtJYGaw4LFXb0XFHR5N9G&#10;wWlI2vpS4vsxb/Kvxq5e482TUWo2HQ9bEJ5G/x++t9+0gmUCf1/C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MWqjEAAAA2wAAAA8AAAAAAAAAAAAAAAAAmAIAAGRycy9k&#10;b3ducmV2LnhtbFBLBQYAAAAABAAEAPUAAACJAwAAAAA=&#10;" filled="f" strokecolor="red" strokeweight="3pt"/>
              </v:group>
            </w:pict>
          </mc:Fallback>
        </mc:AlternateContent>
      </w:r>
    </w:p>
    <w:p w:rsidR="00620209" w:rsidRDefault="00AB221B" w:rsidP="00620209">
      <w:pPr>
        <w:rPr>
          <w:lang w:val="es-P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1514475</wp:posOffset>
                </wp:positionH>
                <wp:positionV relativeFrom="paragraph">
                  <wp:posOffset>109220</wp:posOffset>
                </wp:positionV>
                <wp:extent cx="666750" cy="581025"/>
                <wp:effectExtent l="76200" t="57150" r="76200" b="104775"/>
                <wp:wrapNone/>
                <wp:docPr id="66" name="Llamada de flecha hacia arrib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581025"/>
                        </a:xfrm>
                        <a:prstGeom prst="upArrowCallout">
                          <a:avLst/>
                        </a:prstGeom>
                        <a:solidFill>
                          <a:srgbClr val="3921E7"/>
                        </a:solidFill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221B" w:rsidRPr="00AB221B" w:rsidRDefault="00AB221B" w:rsidP="00AB221B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AB221B">
                              <w:rPr>
                                <w:color w:val="FFFFFF" w:themeColor="background1"/>
                              </w:rPr>
                              <w:t>Click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Llamada de flecha hacia arriba 66" o:spid="_x0000_s1039" type="#_x0000_t79" style="position:absolute;margin-left:119.25pt;margin-top:8.6pt;width:52.5pt;height:45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" adj="7565,6094,5400,8447" fillcolor="#3921e7" strokecolor="white [3201]" strokeweight="3pt">
                <v:shadow on="t" color="black" opacity="24903f" origin=",.5" offset="0,.55556mm"/>
                <v:textbox>
                  <w:txbxContent>
                    <w:p w:rsidR="00AB221B" w:rsidRPr="00AB221B" w:rsidRDefault="00AB221B" w:rsidP="00AB221B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 w:rsidRPr="00AB221B">
                        <w:rPr>
                          <w:color w:val="FFFFFF" w:themeColor="background1"/>
                        </w:rPr>
                        <w:t>Click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noProof/>
          <w:lang w:eastAsia="es-ES"/>
        </w:rPr>
      </w:pPr>
    </w:p>
    <w:p w:rsidR="00620209" w:rsidRDefault="00620209" w:rsidP="00686703">
      <w:pPr>
        <w:pStyle w:val="Ttulo1"/>
        <w:rPr>
          <w:lang w:val="es-PE"/>
        </w:rPr>
      </w:pPr>
    </w:p>
    <w:p w:rsidR="00620209" w:rsidRDefault="00620209" w:rsidP="00686703">
      <w:pPr>
        <w:pStyle w:val="Ttulo1"/>
        <w:rPr>
          <w:lang w:val="es-PE"/>
        </w:rPr>
      </w:pPr>
    </w:p>
    <w:p w:rsidR="00AB221B" w:rsidRDefault="00AB221B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  <w:r>
        <w:rPr>
          <w:lang w:val="es-PE"/>
        </w:rPr>
        <w:t>17.-</w:t>
      </w:r>
      <w:r w:rsidR="00F643C6">
        <w:rPr>
          <w:lang w:val="es-PE"/>
        </w:rPr>
        <w:t>P</w:t>
      </w:r>
      <w:r>
        <w:rPr>
          <w:lang w:val="es-PE"/>
        </w:rPr>
        <w:t xml:space="preserve">ara finalizar verificamos si se </w:t>
      </w:r>
      <w:r w:rsidR="00F643C6">
        <w:rPr>
          <w:lang w:val="es-PE"/>
        </w:rPr>
        <w:t>publicó</w:t>
      </w:r>
      <w:r>
        <w:rPr>
          <w:lang w:val="es-PE"/>
        </w:rPr>
        <w:t xml:space="preserve"> en la cuenta GitHub de la web.</w:t>
      </w:r>
    </w:p>
    <w:p w:rsidR="00686703" w:rsidRDefault="00686703" w:rsidP="00686703">
      <w:pPr>
        <w:pStyle w:val="Ttulo1"/>
        <w:rPr>
          <w:noProof/>
          <w:lang w:eastAsia="es-ES"/>
        </w:rPr>
      </w:pPr>
    </w:p>
    <w:p w:rsidR="00F643C6" w:rsidRDefault="00AB221B" w:rsidP="00686703">
      <w:pPr>
        <w:pStyle w:val="Ttulo1"/>
        <w:rPr>
          <w:noProof/>
          <w:lang w:val="es-PE" w:eastAsia="es-PE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60FFA67F" wp14:editId="4AA3384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05475" cy="2400300"/>
                <wp:effectExtent l="76200" t="76200" r="142875" b="133350"/>
                <wp:wrapNone/>
                <wp:docPr id="67" name="Grupo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475" cy="2400300"/>
                          <a:chOff x="0" y="0"/>
                          <a:chExt cx="5705475" cy="2400300"/>
                        </a:xfrm>
                      </wpg:grpSpPr>
                      <wpg:grpSp>
                        <wpg:cNvPr id="61" name="Grupo 61"/>
                        <wpg:cNvGrpSpPr/>
                        <wpg:grpSpPr>
                          <a:xfrm>
                            <a:off x="942975" y="0"/>
                            <a:ext cx="4762500" cy="2400300"/>
                            <a:chOff x="0" y="0"/>
                            <a:chExt cx="4762500" cy="2400300"/>
                          </a:xfrm>
                        </wpg:grpSpPr>
                        <pic:pic xmlns:pic="http://schemas.openxmlformats.org/drawingml/2006/picture">
                          <pic:nvPicPr>
                            <pic:cNvPr id="43" name="Imagen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636" t="8274" r="7502" b="38261"/>
                            <a:stretch/>
                          </pic:blipFill>
                          <pic:spPr bwMode="auto">
                            <a:xfrm>
                              <a:off x="0" y="0"/>
                              <a:ext cx="4762500" cy="2400300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Rectángulo 35"/>
                          <wps:cNvSpPr/>
                          <wps:spPr>
                            <a:xfrm>
                              <a:off x="895350" y="295275"/>
                              <a:ext cx="904875" cy="24765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ectángulo 36"/>
                          <wps:cNvSpPr/>
                          <wps:spPr>
                            <a:xfrm>
                              <a:off x="228600" y="1847850"/>
                              <a:ext cx="523875" cy="20955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5" name="Llamada de flecha a la derecha 65"/>
                        <wps:cNvSpPr/>
                        <wps:spPr>
                          <a:xfrm>
                            <a:off x="0" y="1609725"/>
                            <a:ext cx="1114425" cy="685800"/>
                          </a:xfrm>
                          <a:prstGeom prst="rightArrowCallout">
                            <a:avLst>
                              <a:gd name="adj1" fmla="val 26786"/>
                              <a:gd name="adj2" fmla="val 24393"/>
                              <a:gd name="adj3" fmla="val 19643"/>
                              <a:gd name="adj4" fmla="val 69136"/>
                            </a:avLst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B221B" w:rsidRPr="00AB221B" w:rsidRDefault="00AB221B" w:rsidP="00AB221B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AB221B">
                                <w:rPr>
                                  <w:color w:val="FFFFFF" w:themeColor="background1"/>
                                </w:rPr>
                                <w:t>Archivo subido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FFA67F" id="Grupo 67" o:spid="_x0000_s1040" style="position:absolute;margin-left:0;margin-top:7.05pt;width:449.25pt;height:189pt;z-index:251715584;mso-position-horizontal:left;mso-position-horizontal-relative:margin" coordsize="57054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">
                <v:group id="Grupo 61" o:spid="_x0000_s1041" style="position:absolute;left:9429;width:47625;height:24003" coordsize="47625,240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<v:shape id="Imagen 43" o:spid="_x0000_s1042" type="#_x0000_t75" style="position:absolute;width:47625;height:24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/cy7DAAAA2wAAAA8AAABkcnMvZG93bnJldi54bWxEj0trwzAQhO+B/Aexhd4SuXYbgmMlJIHS&#10;nhrywOfF2tgm1spYqh//vioUehxm5hsm242mET11rras4GUZgSAurK65VHC7vi/WIJxH1thYJgUT&#10;Odht57MMU20HPlN/8aUIEHYpKqi8b1MpXVGRQbe0LXHw7rYz6IPsSqk7HALcNDKOopU0WHNYqLCl&#10;Y0XF4/JtFMTT1xrxtDq5Wz4d9BR9vOWYKPX8NO43IDyN/j/81/7UCl4T+P0SfoD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X9zLsMAAADbAAAADwAAAAAAAAAAAAAAAACf&#10;AgAAZHJzL2Rvd25yZXYueG1sUEsFBgAAAAAEAAQA9wAAAI8DAAAAAA==&#10;" stroked="t" strokeweight="3pt">
                    <v:stroke endcap="square"/>
                    <v:imagedata r:id="rId40" o:title="" croptop="5422f" cropbottom="25075f" cropleft="5004f" cropright="4917f"/>
                    <v:shadow on="t" color="black" opacity="28180f" origin="-.5,-.5" offset=".74836mm,.74836mm"/>
                    <v:path arrowok="t"/>
                  </v:shape>
                  <v:rect id="Rectángulo 35" o:spid="_x0000_s1043" style="position:absolute;left:8953;top:2952;width:9049;height:2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XC3MQA&#10;AADbAAAADwAAAGRycy9kb3ducmV2LnhtbESPT2vCQBTE74LfYXlCb7rRtlqjq4jQ+udm2uL1kX0m&#10;Idm3Ibs18du7BcHjMDO/YZbrzlTiSo0rLCsYjyIQxKnVBWcKfr4/hx8gnEfWWFkmBTdysF71e0uM&#10;tW35RNfEZyJA2MWoIPe+jqV0aU4G3cjWxMG72MagD7LJpG6wDXBTyUkUTaXBgsNCjjVtc0rL5M8o&#10;OLSTqjhneNwlZfJb2rev8WxulHoZdJsFCE+df4Yf7b1W8PoO/1/CD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lwtzEAAAA2wAAAA8AAAAAAAAAAAAAAAAAmAIAAGRycy9k&#10;b3ducmV2LnhtbFBLBQYAAAAABAAEAPUAAACJAwAAAAA=&#10;" filled="f" strokecolor="red" strokeweight="3pt"/>
                  <v:rect id="Rectángulo 36" o:spid="_x0000_s1044" style="position:absolute;left:2286;top:18478;width:5238;height:2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dcq8MA&#10;AADbAAAADwAAAGRycy9kb3ducmV2LnhtbESPW2vCQBSE3wv+h+UIfasbL3iJriKCrfXNqPh6yB6T&#10;kOzZkN2a+O/dQqGPw8x8w6w2nanEgxpXWFYwHEQgiFOrC84UXM77jzkI55E1VpZJwZMcbNa9txXG&#10;2rZ8okfiMxEg7GJUkHtfx1K6NCeDbmBr4uDdbWPQB9lkUjfYBrip5CiKptJgwWEhx5p2OaVl8mMU&#10;fLejqrhlePxKyuRa2snncLYwSr33u+0ShKfO/4f/2getYDyF3y/hB8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dcq8MAAADbAAAADwAAAAAAAAAAAAAAAACYAgAAZHJzL2Rv&#10;d25yZXYueG1sUEsFBgAAAAAEAAQA9QAAAIgDAAAAAA==&#10;" filled="f" strokecolor="red" strokeweight="3pt"/>
                </v:group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Llamada de flecha a la derecha 65" o:spid="_x0000_s1045" type="#_x0000_t78" style="position:absolute;top:16097;width:11144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A42cAA&#10;AADbAAAADwAAAGRycy9kb3ducmV2LnhtbESPQYvCMBSE78L+h/AWvIimKi3SNYoURK9W8fxonm3Z&#10;5qU0Uau/3giCx2FmvmGW69404kadqy0rmE4iEMSF1TWXCk7H7XgBwnlkjY1lUvAgB+vVz2CJqbZ3&#10;PtAt96UIEHYpKqi8b1MpXVGRQTexLXHwLrYz6IPsSqk7vAe4aeQsihJpsOawUGFLWUXFf341CrLR&#10;7nnG6JxtdXzxm3Jm83hulRr+9ps/EJ56/w1/2nutIInh/SX8AL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BA42cAAAADbAAAADwAAAAAAAAAAAAAAAACYAgAAZHJzL2Rvd25y&#10;ZXYueG1sUEsFBgAAAAAEAAQA9QAAAIUDAAAAAA==&#10;" adj="14933,5531,18989,7907" fillcolor="red" strokecolor="white [3201]" strokeweight="3pt">
                  <v:shadow on="t" color="black" opacity="24903f" origin=",.5" offset="0,.55556mm"/>
                  <v:textbox>
                    <w:txbxContent>
                      <w:p w:rsidR="00AB221B" w:rsidRPr="00AB221B" w:rsidRDefault="00AB221B" w:rsidP="00AB221B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 w:rsidRPr="00AB221B">
                          <w:rPr>
                            <w:color w:val="FFFFFF" w:themeColor="background1"/>
                          </w:rPr>
                          <w:t>Archivo subido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Default="00686703" w:rsidP="00686703">
      <w:pPr>
        <w:pStyle w:val="Ttulo1"/>
        <w:rPr>
          <w:lang w:val="es-PE"/>
        </w:rPr>
      </w:pPr>
    </w:p>
    <w:p w:rsidR="00686703" w:rsidRPr="001E6D82" w:rsidRDefault="00686703" w:rsidP="00686703">
      <w:pPr>
        <w:pStyle w:val="Ttulo1"/>
        <w:rPr>
          <w:lang w:val="es-PE"/>
        </w:rPr>
      </w:pPr>
    </w:p>
    <w:p w:rsidR="00C6554A" w:rsidRPr="00914741" w:rsidRDefault="00C6554A" w:rsidP="00686703">
      <w:pPr>
        <w:pStyle w:val="Ttulo1"/>
      </w:pPr>
    </w:p>
    <w:sectPr w:rsidR="00C6554A" w:rsidRPr="00914741" w:rsidSect="004C4497">
      <w:footerReference w:type="default" r:id="rId41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44FA" w:rsidRDefault="005E44FA" w:rsidP="00C6554A">
      <w:pPr>
        <w:spacing w:before="0" w:after="0" w:line="240" w:lineRule="auto"/>
      </w:pPr>
      <w:r>
        <w:separator/>
      </w:r>
    </w:p>
  </w:endnote>
  <w:endnote w:type="continuationSeparator" w:id="0">
    <w:p w:rsidR="005E44FA" w:rsidRDefault="005E44FA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63EE" w:rsidRDefault="00ED7C44">
    <w:pPr>
      <w:pStyle w:val="Piedepgina"/>
    </w:pPr>
    <w:r>
      <w:rPr>
        <w:lang w:bidi="es-ES"/>
      </w:rPr>
      <w:t xml:space="preserve">Página </w:t>
    </w:r>
    <w:r>
      <w:rPr>
        <w:lang w:bidi="es-ES"/>
      </w:rPr>
      <w:fldChar w:fldCharType="begin"/>
    </w:r>
    <w:r>
      <w:rPr>
        <w:lang w:bidi="es-ES"/>
      </w:rPr>
      <w:instrText xml:space="preserve"> PAGE  \* Arabic  \* MERGEFORMAT </w:instrText>
    </w:r>
    <w:r>
      <w:rPr>
        <w:lang w:bidi="es-ES"/>
      </w:rPr>
      <w:fldChar w:fldCharType="separate"/>
    </w:r>
    <w:r w:rsidR="00992391">
      <w:rPr>
        <w:noProof/>
        <w:lang w:bidi="es-ES"/>
      </w:rPr>
      <w:t>7</w:t>
    </w:r>
    <w:r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44FA" w:rsidRDefault="005E44FA" w:rsidP="00C6554A">
      <w:pPr>
        <w:spacing w:before="0" w:after="0" w:line="240" w:lineRule="auto"/>
      </w:pPr>
      <w:r>
        <w:separator/>
      </w:r>
    </w:p>
  </w:footnote>
  <w:footnote w:type="continuationSeparator" w:id="0">
    <w:p w:rsidR="005E44FA" w:rsidRDefault="005E44FA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2A3E4278"/>
    <w:multiLevelType w:val="hybridMultilevel"/>
    <w:tmpl w:val="CCFEC086"/>
    <w:lvl w:ilvl="0" w:tplc="ADECA70A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521F39"/>
    <w:multiLevelType w:val="hybridMultilevel"/>
    <w:tmpl w:val="FAD45A92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C55E21"/>
    <w:multiLevelType w:val="hybridMultilevel"/>
    <w:tmpl w:val="5CA82288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5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13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750D"/>
    <w:rsid w:val="00015A22"/>
    <w:rsid w:val="0001753E"/>
    <w:rsid w:val="00226451"/>
    <w:rsid w:val="002508AB"/>
    <w:rsid w:val="002554CD"/>
    <w:rsid w:val="00293B83"/>
    <w:rsid w:val="002B4294"/>
    <w:rsid w:val="002E3F11"/>
    <w:rsid w:val="00310B4B"/>
    <w:rsid w:val="00333D0D"/>
    <w:rsid w:val="003E6377"/>
    <w:rsid w:val="00473D5B"/>
    <w:rsid w:val="00490974"/>
    <w:rsid w:val="004C049F"/>
    <w:rsid w:val="004C4497"/>
    <w:rsid w:val="004E3C96"/>
    <w:rsid w:val="005000E2"/>
    <w:rsid w:val="005E44FA"/>
    <w:rsid w:val="00620209"/>
    <w:rsid w:val="006365FD"/>
    <w:rsid w:val="00646766"/>
    <w:rsid w:val="00686703"/>
    <w:rsid w:val="006A3CE7"/>
    <w:rsid w:val="00725FAC"/>
    <w:rsid w:val="007919F0"/>
    <w:rsid w:val="007D750D"/>
    <w:rsid w:val="00804919"/>
    <w:rsid w:val="00914741"/>
    <w:rsid w:val="009322DD"/>
    <w:rsid w:val="00992391"/>
    <w:rsid w:val="009B610B"/>
    <w:rsid w:val="00A978C4"/>
    <w:rsid w:val="00AB221B"/>
    <w:rsid w:val="00B6368D"/>
    <w:rsid w:val="00C6554A"/>
    <w:rsid w:val="00CD0096"/>
    <w:rsid w:val="00ED7C44"/>
    <w:rsid w:val="00F26852"/>
    <w:rsid w:val="00F64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96F5BAF"/>
  <w15:chartTrackingRefBased/>
  <w15:docId w15:val="{E77F0FD5-9A16-41AB-B69E-6A7481F37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s-E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D0D"/>
  </w:style>
  <w:style w:type="paragraph" w:styleId="Ttulo1">
    <w:name w:val="heading 1"/>
    <w:basedOn w:val="Normal"/>
    <w:next w:val="Normal"/>
    <w:link w:val="Ttulo1Car"/>
    <w:uiPriority w:val="9"/>
    <w:qFormat/>
    <w:rsid w:val="00686703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86703"/>
    <w:rPr>
      <w:rFonts w:asciiTheme="majorHAnsi" w:eastAsiaTheme="majorEastAsia" w:hAnsiTheme="majorHAnsi" w:cstheme="majorBidi"/>
      <w:color w:val="007789" w:themeColor="accent1" w:themeShade="BF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Informacindecontacto">
    <w:name w:val="Información de contacto"/>
    <w:basedOn w:val="Normal"/>
    <w:uiPriority w:val="4"/>
    <w:qFormat/>
    <w:rsid w:val="00C6554A"/>
    <w:pPr>
      <w:spacing w:before="0" w:after="0"/>
      <w:jc w:val="center"/>
    </w:pPr>
  </w:style>
  <w:style w:type="paragraph" w:styleId="Listaconvieta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tulo">
    <w:name w:val="Title"/>
    <w:basedOn w:val="Normal"/>
    <w:link w:val="Ttulo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epgina">
    <w:name w:val="footer"/>
    <w:basedOn w:val="Normal"/>
    <w:link w:val="Piedepgina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epginaCar">
    <w:name w:val="Pie de página Car"/>
    <w:basedOn w:val="Fuentedeprrafopredeter"/>
    <w:link w:val="Piedepgina"/>
    <w:uiPriority w:val="99"/>
    <w:rsid w:val="00C6554A"/>
    <w:rPr>
      <w:caps/>
    </w:rPr>
  </w:style>
  <w:style w:type="paragraph" w:customStyle="1" w:styleId="Foto">
    <w:name w:val="F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unhideWhenUsed/>
    <w:rsid w:val="00C6554A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aconnme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6554A"/>
    <w:rPr>
      <w:i/>
      <w:iCs/>
      <w:color w:val="007789" w:themeColor="accent1" w:themeShade="BF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554A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6554A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6554A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C6554A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6554A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655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6554A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6554A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6554A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6554A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6554A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ipervnculo">
    <w:name w:val="Hyperlink"/>
    <w:basedOn w:val="Fuentedeprrafopredeter"/>
    <w:uiPriority w:val="99"/>
    <w:unhideWhenUsed/>
    <w:rsid w:val="00C6554A"/>
    <w:rPr>
      <w:color w:val="835D00" w:themeColor="accent3" w:themeShade="80"/>
      <w:u w:val="single"/>
    </w:rPr>
  </w:style>
  <w:style w:type="paragraph" w:styleId="Textomacro">
    <w:name w:val="macro"/>
    <w:link w:val="Texto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6554A"/>
    <w:rPr>
      <w:rFonts w:ascii="Consolas" w:hAnsi="Consolas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C6554A"/>
    <w:rPr>
      <w:color w:val="595959" w:themeColor="text1" w:themeTint="A6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6554A"/>
    <w:rPr>
      <w:rFonts w:ascii="Consolas" w:hAnsi="Consolas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Prrafodelista">
    <w:name w:val="List Paragraph"/>
    <w:basedOn w:val="Normal"/>
    <w:uiPriority w:val="34"/>
    <w:qFormat/>
    <w:rsid w:val="00686703"/>
    <w:pPr>
      <w:spacing w:before="0" w:after="160" w:line="259" w:lineRule="auto"/>
      <w:ind w:left="720"/>
      <w:contextualSpacing/>
    </w:pPr>
    <w:rPr>
      <w:color w:val="au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desktop.github.com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jpeg"/><Relationship Id="rId29" Type="http://schemas.openxmlformats.org/officeDocument/2006/relationships/image" Target="media/image16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4.png"/><Relationship Id="rId10" Type="http://schemas.openxmlformats.org/officeDocument/2006/relationships/image" Target="media/image3.jpeg"/><Relationship Id="rId19" Type="http://schemas.openxmlformats.org/officeDocument/2006/relationships/image" Target="media/image6.jpe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9.png"/><Relationship Id="rId30" Type="http://schemas.openxmlformats.org/officeDocument/2006/relationships/image" Target="media/image17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AN\AppData\Roaming\Microsoft\Plantillas\Informe%20de%20estudiante%20con%20foto%20de%20portada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A01765-52D4-491B-B5FA-4199536654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 estudiante con foto de portada</Template>
  <TotalTime>132</TotalTime>
  <Pages>9</Pages>
  <Words>323</Words>
  <Characters>1846</Characters>
  <Application>Microsoft Office Word</Application>
  <DocSecurity>0</DocSecurity>
  <Lines>15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KEAN</dc:creator>
  <cp:keywords/>
  <dc:description/>
  <cp:lastModifiedBy>Usuario de Windows</cp:lastModifiedBy>
  <cp:revision>13</cp:revision>
  <dcterms:created xsi:type="dcterms:W3CDTF">2018-06-20T18:31:00Z</dcterms:created>
  <dcterms:modified xsi:type="dcterms:W3CDTF">2018-06-21T01:34:00Z</dcterms:modified>
</cp:coreProperties>
</file>